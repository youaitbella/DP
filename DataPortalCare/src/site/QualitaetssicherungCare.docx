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178" w:rsidRDefault="00076178" w:rsidP="00C41BD4">
      <w:pPr>
        <w:pStyle w:val="Titel"/>
      </w:pPr>
      <w:bookmarkStart w:id="0" w:name="_Toc179772801"/>
    </w:p>
    <w:p w:rsidR="00076178" w:rsidRDefault="00076178" w:rsidP="00C41BD4">
      <w:pPr>
        <w:pStyle w:val="Titel"/>
      </w:pPr>
    </w:p>
    <w:p w:rsidR="002747D7" w:rsidRDefault="00F5773B" w:rsidP="00C41BD4">
      <w:pPr>
        <w:pStyle w:val="Titel"/>
      </w:pPr>
      <w:r>
        <w:fldChar w:fldCharType="begin"/>
      </w:r>
      <w:r>
        <w:instrText xml:space="preserve"> TITLE   \* MERGEFORMAT </w:instrText>
      </w:r>
      <w:r>
        <w:fldChar w:fldCharType="separate"/>
      </w:r>
      <w:bookmarkStart w:id="1" w:name="_Toc527040869"/>
      <w:proofErr w:type="spellStart"/>
      <w:r w:rsidR="00E16140">
        <w:t>Qualitätsicherung</w:t>
      </w:r>
      <w:proofErr w:type="spellEnd"/>
      <w:r w:rsidR="00E16140">
        <w:t xml:space="preserve"> Care (</w:t>
      </w:r>
      <w:proofErr w:type="spellStart"/>
      <w:r w:rsidR="00E16140">
        <w:t>PpUGV</w:t>
      </w:r>
      <w:proofErr w:type="spellEnd"/>
      <w:r w:rsidR="00E16140">
        <w:t>)</w:t>
      </w:r>
      <w:bookmarkEnd w:id="1"/>
      <w:r>
        <w:fldChar w:fldCharType="end"/>
      </w:r>
      <w:bookmarkEnd w:id="0"/>
    </w:p>
    <w:p w:rsidR="00D14C3A" w:rsidRDefault="00D14C3A" w:rsidP="00A33BF9"/>
    <w:p w:rsidR="00D14C3A" w:rsidRDefault="00D14C3A" w:rsidP="00A33BF9"/>
    <w:p w:rsidR="00D14C3A" w:rsidRDefault="00D14C3A" w:rsidP="00A33BF9"/>
    <w:p w:rsidR="00D14C3A" w:rsidRDefault="00D14C3A" w:rsidP="00A33BF9"/>
    <w:p w:rsidR="00D52133" w:rsidRDefault="00D52133" w:rsidP="00A33BF9"/>
    <w:p w:rsidR="00EB5CDA" w:rsidRPr="00A33BF9" w:rsidRDefault="00EB5CDA" w:rsidP="00A33BF9"/>
    <w:tbl>
      <w:tblPr>
        <w:tblW w:w="0" w:type="auto"/>
        <w:jc w:val="center"/>
        <w:tblLook w:val="01E0" w:firstRow="1" w:lastRow="1" w:firstColumn="1" w:lastColumn="1" w:noHBand="0" w:noVBand="0"/>
      </w:tblPr>
      <w:tblGrid>
        <w:gridCol w:w="2038"/>
        <w:gridCol w:w="1996"/>
      </w:tblGrid>
      <w:tr w:rsidR="00EE0D6A" w:rsidRPr="00333751">
        <w:trPr>
          <w:jc w:val="center"/>
        </w:trPr>
        <w:tc>
          <w:tcPr>
            <w:tcW w:w="2038" w:type="dxa"/>
            <w:shd w:val="pct20" w:color="000000" w:fill="FFFFFF"/>
          </w:tcPr>
          <w:p w:rsidR="00EE0D6A" w:rsidRPr="00333751" w:rsidRDefault="00EE0D6A" w:rsidP="00EE0D6A">
            <w:pPr>
              <w:rPr>
                <w:b/>
                <w:bCs/>
              </w:rPr>
            </w:pPr>
            <w:r w:rsidRPr="00333751">
              <w:rPr>
                <w:b/>
                <w:bCs/>
              </w:rPr>
              <w:t>Autor</w:t>
            </w:r>
          </w:p>
        </w:tc>
        <w:tc>
          <w:tcPr>
            <w:tcW w:w="1996" w:type="dxa"/>
            <w:shd w:val="pct20" w:color="000000" w:fill="FFFFFF"/>
          </w:tcPr>
          <w:p w:rsidR="00EE0D6A" w:rsidRPr="00333751" w:rsidRDefault="00EE0D6A" w:rsidP="00EE0D6A">
            <w:pPr>
              <w:rPr>
                <w:b/>
                <w:bCs/>
              </w:rPr>
            </w:pPr>
            <w:r w:rsidRPr="00333751">
              <w:rPr>
                <w:b/>
                <w:bCs/>
              </w:rPr>
              <w:t>Revisor</w:t>
            </w:r>
          </w:p>
        </w:tc>
      </w:tr>
      <w:tr w:rsidR="00EE0D6A" w:rsidRPr="00333751">
        <w:trPr>
          <w:jc w:val="center"/>
        </w:trPr>
        <w:tc>
          <w:tcPr>
            <w:tcW w:w="2038" w:type="dxa"/>
            <w:shd w:val="pct5" w:color="000000" w:fill="FFFFFF"/>
          </w:tcPr>
          <w:p w:rsidR="00EE0D6A" w:rsidRPr="004D08C1" w:rsidRDefault="00777F35" w:rsidP="00EE0D6A">
            <w:r>
              <w:rPr>
                <w:noProof/>
              </w:rPr>
              <w:fldChar w:fldCharType="begin"/>
            </w:r>
            <w:r>
              <w:rPr>
                <w:noProof/>
              </w:rPr>
              <w:instrText xml:space="preserve"> AUTHOR   \* MERGEFORMAT </w:instrText>
            </w:r>
            <w:r>
              <w:rPr>
                <w:noProof/>
              </w:rPr>
              <w:fldChar w:fldCharType="separate"/>
            </w:r>
            <w:r w:rsidR="00584DD2">
              <w:rPr>
                <w:noProof/>
              </w:rPr>
              <w:t>Müller, Michael</w:t>
            </w:r>
            <w:r>
              <w:rPr>
                <w:noProof/>
              </w:rPr>
              <w:fldChar w:fldCharType="end"/>
            </w:r>
          </w:p>
        </w:tc>
        <w:tc>
          <w:tcPr>
            <w:tcW w:w="1996" w:type="dxa"/>
            <w:shd w:val="pct5" w:color="000000" w:fill="FFFFFF"/>
          </w:tcPr>
          <w:p w:rsidR="00EE0D6A" w:rsidRPr="004D08C1" w:rsidRDefault="00EE0D6A" w:rsidP="00EE0D6A"/>
        </w:tc>
      </w:tr>
      <w:tr w:rsidR="00EE0D6A" w:rsidRPr="00333751">
        <w:trPr>
          <w:jc w:val="center"/>
        </w:trPr>
        <w:tc>
          <w:tcPr>
            <w:tcW w:w="2038" w:type="dxa"/>
            <w:shd w:val="pct20" w:color="000000" w:fill="FFFFFF"/>
          </w:tcPr>
          <w:p w:rsidR="00EE0D6A" w:rsidRPr="004D08C1" w:rsidRDefault="00EE0D6A" w:rsidP="00EE0D6A"/>
        </w:tc>
        <w:tc>
          <w:tcPr>
            <w:tcW w:w="1996" w:type="dxa"/>
            <w:shd w:val="pct20" w:color="000000" w:fill="FFFFFF"/>
          </w:tcPr>
          <w:p w:rsidR="00EE0D6A" w:rsidRPr="004D08C1" w:rsidRDefault="00EE0D6A" w:rsidP="00EE0D6A"/>
        </w:tc>
      </w:tr>
      <w:tr w:rsidR="00EE0D6A" w:rsidRPr="00333751">
        <w:trPr>
          <w:jc w:val="center"/>
        </w:trPr>
        <w:tc>
          <w:tcPr>
            <w:tcW w:w="2038" w:type="dxa"/>
            <w:shd w:val="pct5" w:color="000000" w:fill="FFFFFF"/>
          </w:tcPr>
          <w:p w:rsidR="00EE0D6A" w:rsidRPr="00333751" w:rsidRDefault="00EE0D6A" w:rsidP="00EE0D6A">
            <w:pPr>
              <w:rPr>
                <w:b/>
              </w:rPr>
            </w:pPr>
          </w:p>
        </w:tc>
        <w:tc>
          <w:tcPr>
            <w:tcW w:w="1996" w:type="dxa"/>
            <w:shd w:val="pct5" w:color="000000" w:fill="FFFFFF"/>
          </w:tcPr>
          <w:p w:rsidR="00EE0D6A" w:rsidRPr="00333751" w:rsidRDefault="00EE0D6A" w:rsidP="00EE0D6A">
            <w:pPr>
              <w:rPr>
                <w:b/>
              </w:rPr>
            </w:pPr>
          </w:p>
        </w:tc>
      </w:tr>
    </w:tbl>
    <w:p w:rsidR="00A33BF9" w:rsidRDefault="00A33BF9" w:rsidP="002747D7"/>
    <w:p w:rsidR="00C41BD4" w:rsidRDefault="00C41BD4" w:rsidP="002747D7"/>
    <w:p w:rsidR="00E73077" w:rsidRDefault="00E73077" w:rsidP="002747D7"/>
    <w:p w:rsidR="005F3482" w:rsidRDefault="005F3482" w:rsidP="002747D7"/>
    <w:p w:rsidR="00C41BD4" w:rsidRDefault="002648BB" w:rsidP="002648BB">
      <w:pPr>
        <w:tabs>
          <w:tab w:val="left" w:pos="5040"/>
        </w:tabs>
      </w:pPr>
      <w:r>
        <w:tab/>
      </w:r>
    </w:p>
    <w:p w:rsidR="00E73077" w:rsidRDefault="00E73077" w:rsidP="001C4155">
      <w:pPr>
        <w:pStyle w:val="berschrift1"/>
        <w:numPr>
          <w:ilvl w:val="0"/>
          <w:numId w:val="0"/>
        </w:numPr>
      </w:pPr>
      <w:bookmarkStart w:id="2" w:name="_Toc527040870"/>
      <w:r>
        <w:t>Überblick</w:t>
      </w:r>
      <w:bookmarkEnd w:id="2"/>
    </w:p>
    <w:p w:rsidR="005F3482" w:rsidRDefault="00E16140" w:rsidP="00E16140">
      <w:r>
        <w:t xml:space="preserve">Entsprechend der Verordnung zur Festlegung von Pflegepersonaluntergrenzen in pflegesensitiven Krankenhausbereichen für das Jahr 2019 (Pflegepersonaluntergrenzen-Verordnung - </w:t>
      </w:r>
      <w:proofErr w:type="spellStart"/>
      <w:r>
        <w:t>PpUGV</w:t>
      </w:r>
      <w:proofErr w:type="spellEnd"/>
      <w:r>
        <w:t>) hat das InEK die Aufgabe, initial Krankenhäuser zu informieren, ob und welche pflegeintensive Abteilungen entsprechend den vorliegenden Fallzahlen aus 2017 vorhanden sind. Im Anschluss müssen die Krankenhäuser die betroffenen Stationen benennen. Hierfür stellt das InEK im Auftrag des Bundesministeriums für Gesundheit ein webbasiertes Erfassungsformular zur Verfügung. Hierfür wurde im InEK Datenportal der Bereich „Care“ geschaffen.</w:t>
      </w:r>
    </w:p>
    <w:p w:rsidR="00E16140" w:rsidRDefault="00E16140" w:rsidP="00E16140"/>
    <w:p w:rsidR="006128DF" w:rsidRPr="006128DF" w:rsidRDefault="006128DF" w:rsidP="00E16140">
      <w:pPr>
        <w:rPr>
          <w:sz w:val="24"/>
        </w:rPr>
      </w:pPr>
      <w:r>
        <w:t>Dieses Dokument beschreibt die Maßnahmen zur Qualitätssicherung der genannten Funktionalität.</w:t>
      </w:r>
    </w:p>
    <w:p w:rsidR="002747D7" w:rsidRDefault="00F600E6" w:rsidP="001C4155">
      <w:pPr>
        <w:pStyle w:val="berschrift1"/>
        <w:numPr>
          <w:ilvl w:val="0"/>
          <w:numId w:val="0"/>
        </w:numPr>
      </w:pPr>
      <w:r>
        <w:br w:type="page"/>
      </w:r>
      <w:bookmarkStart w:id="3" w:name="_Toc527040871"/>
      <w:r w:rsidR="00A33BF9">
        <w:lastRenderedPageBreak/>
        <w:t>Inhalt</w:t>
      </w:r>
      <w:bookmarkEnd w:id="3"/>
    </w:p>
    <w:bookmarkStart w:id="4" w:name="_GoBack"/>
    <w:bookmarkEnd w:id="4"/>
    <w:p w:rsidR="00102FF8" w:rsidRDefault="00A670CC">
      <w:pPr>
        <w:pStyle w:val="Verzeichnis1"/>
        <w:tabs>
          <w:tab w:val="right" w:leader="dot" w:pos="9062"/>
        </w:tabs>
        <w:rPr>
          <w:rFonts w:asciiTheme="minorHAnsi" w:eastAsiaTheme="minorEastAsia" w:hAnsiTheme="minorHAnsi" w:cstheme="minorBidi"/>
          <w:noProof/>
          <w:szCs w:val="22"/>
        </w:rPr>
      </w:pPr>
      <w:r>
        <w:fldChar w:fldCharType="begin"/>
      </w:r>
      <w:r>
        <w:instrText xml:space="preserve"> TOC \o "1-3" \h \z \t "Überschrift;1" </w:instrText>
      </w:r>
      <w:r>
        <w:fldChar w:fldCharType="separate"/>
      </w:r>
      <w:hyperlink w:anchor="_Toc527040869" w:history="1">
        <w:r w:rsidR="00102FF8" w:rsidRPr="00CC1E7D">
          <w:rPr>
            <w:rStyle w:val="Hyperlink"/>
            <w:noProof/>
          </w:rPr>
          <w:t>Qualitätsicherung Care (PpUGV)</w:t>
        </w:r>
        <w:r w:rsidR="00102FF8">
          <w:rPr>
            <w:noProof/>
            <w:webHidden/>
          </w:rPr>
          <w:tab/>
        </w:r>
        <w:r w:rsidR="00102FF8">
          <w:rPr>
            <w:noProof/>
            <w:webHidden/>
          </w:rPr>
          <w:fldChar w:fldCharType="begin"/>
        </w:r>
        <w:r w:rsidR="00102FF8">
          <w:rPr>
            <w:noProof/>
            <w:webHidden/>
          </w:rPr>
          <w:instrText xml:space="preserve"> PAGEREF _Toc527040869 \h </w:instrText>
        </w:r>
        <w:r w:rsidR="00102FF8">
          <w:rPr>
            <w:noProof/>
            <w:webHidden/>
          </w:rPr>
        </w:r>
        <w:r w:rsidR="00102FF8">
          <w:rPr>
            <w:noProof/>
            <w:webHidden/>
          </w:rPr>
          <w:fldChar w:fldCharType="separate"/>
        </w:r>
        <w:r w:rsidR="00102FF8">
          <w:rPr>
            <w:noProof/>
            <w:webHidden/>
          </w:rPr>
          <w:t>1</w:t>
        </w:r>
        <w:r w:rsidR="00102FF8">
          <w:rPr>
            <w:noProof/>
            <w:webHidden/>
          </w:rPr>
          <w:fldChar w:fldCharType="end"/>
        </w:r>
      </w:hyperlink>
    </w:p>
    <w:p w:rsidR="00102FF8" w:rsidRDefault="00102FF8">
      <w:pPr>
        <w:pStyle w:val="Verzeichnis1"/>
        <w:tabs>
          <w:tab w:val="right" w:leader="dot" w:pos="9062"/>
        </w:tabs>
        <w:rPr>
          <w:rFonts w:asciiTheme="minorHAnsi" w:eastAsiaTheme="minorEastAsia" w:hAnsiTheme="minorHAnsi" w:cstheme="minorBidi"/>
          <w:noProof/>
          <w:szCs w:val="22"/>
        </w:rPr>
      </w:pPr>
      <w:hyperlink w:anchor="_Toc527040870" w:history="1">
        <w:r w:rsidRPr="00CC1E7D">
          <w:rPr>
            <w:rStyle w:val="Hyperlink"/>
            <w:noProof/>
          </w:rPr>
          <w:t>Überblick</w:t>
        </w:r>
        <w:r>
          <w:rPr>
            <w:noProof/>
            <w:webHidden/>
          </w:rPr>
          <w:tab/>
        </w:r>
        <w:r>
          <w:rPr>
            <w:noProof/>
            <w:webHidden/>
          </w:rPr>
          <w:fldChar w:fldCharType="begin"/>
        </w:r>
        <w:r>
          <w:rPr>
            <w:noProof/>
            <w:webHidden/>
          </w:rPr>
          <w:instrText xml:space="preserve"> PAGEREF _Toc527040870 \h </w:instrText>
        </w:r>
        <w:r>
          <w:rPr>
            <w:noProof/>
            <w:webHidden/>
          </w:rPr>
        </w:r>
        <w:r>
          <w:rPr>
            <w:noProof/>
            <w:webHidden/>
          </w:rPr>
          <w:fldChar w:fldCharType="separate"/>
        </w:r>
        <w:r>
          <w:rPr>
            <w:noProof/>
            <w:webHidden/>
          </w:rPr>
          <w:t>1</w:t>
        </w:r>
        <w:r>
          <w:rPr>
            <w:noProof/>
            <w:webHidden/>
          </w:rPr>
          <w:fldChar w:fldCharType="end"/>
        </w:r>
      </w:hyperlink>
    </w:p>
    <w:p w:rsidR="00102FF8" w:rsidRDefault="00102FF8">
      <w:pPr>
        <w:pStyle w:val="Verzeichnis1"/>
        <w:tabs>
          <w:tab w:val="right" w:leader="dot" w:pos="9062"/>
        </w:tabs>
        <w:rPr>
          <w:rFonts w:asciiTheme="minorHAnsi" w:eastAsiaTheme="minorEastAsia" w:hAnsiTheme="minorHAnsi" w:cstheme="minorBidi"/>
          <w:noProof/>
          <w:szCs w:val="22"/>
        </w:rPr>
      </w:pPr>
      <w:hyperlink w:anchor="_Toc527040871" w:history="1">
        <w:r w:rsidRPr="00CC1E7D">
          <w:rPr>
            <w:rStyle w:val="Hyperlink"/>
            <w:noProof/>
          </w:rPr>
          <w:t>Inhalt</w:t>
        </w:r>
        <w:r>
          <w:rPr>
            <w:noProof/>
            <w:webHidden/>
          </w:rPr>
          <w:tab/>
        </w:r>
        <w:r>
          <w:rPr>
            <w:noProof/>
            <w:webHidden/>
          </w:rPr>
          <w:fldChar w:fldCharType="begin"/>
        </w:r>
        <w:r>
          <w:rPr>
            <w:noProof/>
            <w:webHidden/>
          </w:rPr>
          <w:instrText xml:space="preserve"> PAGEREF _Toc527040871 \h </w:instrText>
        </w:r>
        <w:r>
          <w:rPr>
            <w:noProof/>
            <w:webHidden/>
          </w:rPr>
        </w:r>
        <w:r>
          <w:rPr>
            <w:noProof/>
            <w:webHidden/>
          </w:rPr>
          <w:fldChar w:fldCharType="separate"/>
        </w:r>
        <w:r>
          <w:rPr>
            <w:noProof/>
            <w:webHidden/>
          </w:rPr>
          <w:t>2</w:t>
        </w:r>
        <w:r>
          <w:rPr>
            <w:noProof/>
            <w:webHidden/>
          </w:rPr>
          <w:fldChar w:fldCharType="end"/>
        </w:r>
      </w:hyperlink>
    </w:p>
    <w:p w:rsidR="00102FF8" w:rsidRDefault="00102FF8">
      <w:pPr>
        <w:pStyle w:val="Verzeichnis1"/>
        <w:tabs>
          <w:tab w:val="left" w:pos="440"/>
          <w:tab w:val="right" w:leader="dot" w:pos="9062"/>
        </w:tabs>
        <w:rPr>
          <w:rFonts w:asciiTheme="minorHAnsi" w:eastAsiaTheme="minorEastAsia" w:hAnsiTheme="minorHAnsi" w:cstheme="minorBidi"/>
          <w:noProof/>
          <w:szCs w:val="22"/>
        </w:rPr>
      </w:pPr>
      <w:hyperlink w:anchor="_Toc527040872" w:history="1">
        <w:r w:rsidRPr="00CC1E7D">
          <w:rPr>
            <w:rStyle w:val="Hyperlink"/>
            <w:noProof/>
          </w:rPr>
          <w:t>1</w:t>
        </w:r>
        <w:r>
          <w:rPr>
            <w:rFonts w:asciiTheme="minorHAnsi" w:eastAsiaTheme="minorEastAsia" w:hAnsiTheme="minorHAnsi" w:cstheme="minorBidi"/>
            <w:noProof/>
            <w:szCs w:val="22"/>
          </w:rPr>
          <w:tab/>
        </w:r>
        <w:r w:rsidRPr="00CC1E7D">
          <w:rPr>
            <w:rStyle w:val="Hyperlink"/>
            <w:noProof/>
          </w:rPr>
          <w:t>Zielsetzung</w:t>
        </w:r>
        <w:r>
          <w:rPr>
            <w:noProof/>
            <w:webHidden/>
          </w:rPr>
          <w:tab/>
        </w:r>
        <w:r>
          <w:rPr>
            <w:noProof/>
            <w:webHidden/>
          </w:rPr>
          <w:fldChar w:fldCharType="begin"/>
        </w:r>
        <w:r>
          <w:rPr>
            <w:noProof/>
            <w:webHidden/>
          </w:rPr>
          <w:instrText xml:space="preserve"> PAGEREF _Toc527040872 \h </w:instrText>
        </w:r>
        <w:r>
          <w:rPr>
            <w:noProof/>
            <w:webHidden/>
          </w:rPr>
        </w:r>
        <w:r>
          <w:rPr>
            <w:noProof/>
            <w:webHidden/>
          </w:rPr>
          <w:fldChar w:fldCharType="separate"/>
        </w:r>
        <w:r>
          <w:rPr>
            <w:noProof/>
            <w:webHidden/>
          </w:rPr>
          <w:t>3</w:t>
        </w:r>
        <w:r>
          <w:rPr>
            <w:noProof/>
            <w:webHidden/>
          </w:rPr>
          <w:fldChar w:fldCharType="end"/>
        </w:r>
      </w:hyperlink>
    </w:p>
    <w:p w:rsidR="00102FF8" w:rsidRDefault="00102FF8">
      <w:pPr>
        <w:pStyle w:val="Verzeichnis1"/>
        <w:tabs>
          <w:tab w:val="left" w:pos="440"/>
          <w:tab w:val="right" w:leader="dot" w:pos="9062"/>
        </w:tabs>
        <w:rPr>
          <w:rFonts w:asciiTheme="minorHAnsi" w:eastAsiaTheme="minorEastAsia" w:hAnsiTheme="minorHAnsi" w:cstheme="minorBidi"/>
          <w:noProof/>
          <w:szCs w:val="22"/>
        </w:rPr>
      </w:pPr>
      <w:hyperlink w:anchor="_Toc527040873" w:history="1">
        <w:r w:rsidRPr="00CC1E7D">
          <w:rPr>
            <w:rStyle w:val="Hyperlink"/>
            <w:noProof/>
          </w:rPr>
          <w:t>2</w:t>
        </w:r>
        <w:r>
          <w:rPr>
            <w:rFonts w:asciiTheme="minorHAnsi" w:eastAsiaTheme="minorEastAsia" w:hAnsiTheme="minorHAnsi" w:cstheme="minorBidi"/>
            <w:noProof/>
            <w:szCs w:val="22"/>
          </w:rPr>
          <w:tab/>
        </w:r>
        <w:r w:rsidRPr="00CC1E7D">
          <w:rPr>
            <w:rStyle w:val="Hyperlink"/>
            <w:noProof/>
          </w:rPr>
          <w:t>Programmierfehler</w:t>
        </w:r>
        <w:r>
          <w:rPr>
            <w:noProof/>
            <w:webHidden/>
          </w:rPr>
          <w:tab/>
        </w:r>
        <w:r>
          <w:rPr>
            <w:noProof/>
            <w:webHidden/>
          </w:rPr>
          <w:fldChar w:fldCharType="begin"/>
        </w:r>
        <w:r>
          <w:rPr>
            <w:noProof/>
            <w:webHidden/>
          </w:rPr>
          <w:instrText xml:space="preserve"> PAGEREF _Toc527040873 \h </w:instrText>
        </w:r>
        <w:r>
          <w:rPr>
            <w:noProof/>
            <w:webHidden/>
          </w:rPr>
        </w:r>
        <w:r>
          <w:rPr>
            <w:noProof/>
            <w:webHidden/>
          </w:rPr>
          <w:fldChar w:fldCharType="separate"/>
        </w:r>
        <w:r>
          <w:rPr>
            <w:noProof/>
            <w:webHidden/>
          </w:rPr>
          <w:t>3</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74" w:history="1">
        <w:r w:rsidRPr="00CC1E7D">
          <w:rPr>
            <w:rStyle w:val="Hyperlink"/>
            <w:noProof/>
          </w:rPr>
          <w:t>2.1</w:t>
        </w:r>
        <w:r>
          <w:rPr>
            <w:rFonts w:asciiTheme="minorHAnsi" w:eastAsiaTheme="minorEastAsia" w:hAnsiTheme="minorHAnsi" w:cstheme="minorBidi"/>
            <w:noProof/>
            <w:szCs w:val="22"/>
          </w:rPr>
          <w:tab/>
        </w:r>
        <w:r w:rsidRPr="00CC1E7D">
          <w:rPr>
            <w:rStyle w:val="Hyperlink"/>
            <w:noProof/>
          </w:rPr>
          <w:t>Quellcode</w:t>
        </w:r>
        <w:r>
          <w:rPr>
            <w:noProof/>
            <w:webHidden/>
          </w:rPr>
          <w:tab/>
        </w:r>
        <w:r>
          <w:rPr>
            <w:noProof/>
            <w:webHidden/>
          </w:rPr>
          <w:fldChar w:fldCharType="begin"/>
        </w:r>
        <w:r>
          <w:rPr>
            <w:noProof/>
            <w:webHidden/>
          </w:rPr>
          <w:instrText xml:space="preserve"> PAGEREF _Toc527040874 \h </w:instrText>
        </w:r>
        <w:r>
          <w:rPr>
            <w:noProof/>
            <w:webHidden/>
          </w:rPr>
        </w:r>
        <w:r>
          <w:rPr>
            <w:noProof/>
            <w:webHidden/>
          </w:rPr>
          <w:fldChar w:fldCharType="separate"/>
        </w:r>
        <w:r>
          <w:rPr>
            <w:noProof/>
            <w:webHidden/>
          </w:rPr>
          <w:t>3</w:t>
        </w:r>
        <w:r>
          <w:rPr>
            <w:noProof/>
            <w:webHidden/>
          </w:rPr>
          <w:fldChar w:fldCharType="end"/>
        </w:r>
      </w:hyperlink>
    </w:p>
    <w:p w:rsidR="00102FF8" w:rsidRDefault="00102FF8">
      <w:pPr>
        <w:pStyle w:val="Verzeichnis3"/>
        <w:tabs>
          <w:tab w:val="left" w:pos="1100"/>
          <w:tab w:val="right" w:leader="dot" w:pos="9062"/>
        </w:tabs>
        <w:rPr>
          <w:rFonts w:asciiTheme="minorHAnsi" w:eastAsiaTheme="minorEastAsia" w:hAnsiTheme="minorHAnsi" w:cstheme="minorBidi"/>
          <w:noProof/>
          <w:szCs w:val="22"/>
        </w:rPr>
      </w:pPr>
      <w:hyperlink w:anchor="_Toc527040875" w:history="1">
        <w:r w:rsidRPr="00CC1E7D">
          <w:rPr>
            <w:rStyle w:val="Hyperlink"/>
            <w:noProof/>
          </w:rPr>
          <w:t>2.1.1</w:t>
        </w:r>
        <w:r>
          <w:rPr>
            <w:rFonts w:asciiTheme="minorHAnsi" w:eastAsiaTheme="minorEastAsia" w:hAnsiTheme="minorHAnsi" w:cstheme="minorBidi"/>
            <w:noProof/>
            <w:szCs w:val="22"/>
          </w:rPr>
          <w:tab/>
        </w:r>
        <w:r w:rsidRPr="00CC1E7D">
          <w:rPr>
            <w:rStyle w:val="Hyperlink"/>
            <w:noProof/>
          </w:rPr>
          <w:t>Statische Codeanalyse</w:t>
        </w:r>
        <w:r>
          <w:rPr>
            <w:noProof/>
            <w:webHidden/>
          </w:rPr>
          <w:tab/>
        </w:r>
        <w:r>
          <w:rPr>
            <w:noProof/>
            <w:webHidden/>
          </w:rPr>
          <w:fldChar w:fldCharType="begin"/>
        </w:r>
        <w:r>
          <w:rPr>
            <w:noProof/>
            <w:webHidden/>
          </w:rPr>
          <w:instrText xml:space="preserve"> PAGEREF _Toc527040875 \h </w:instrText>
        </w:r>
        <w:r>
          <w:rPr>
            <w:noProof/>
            <w:webHidden/>
          </w:rPr>
        </w:r>
        <w:r>
          <w:rPr>
            <w:noProof/>
            <w:webHidden/>
          </w:rPr>
          <w:fldChar w:fldCharType="separate"/>
        </w:r>
        <w:r>
          <w:rPr>
            <w:noProof/>
            <w:webHidden/>
          </w:rPr>
          <w:t>3</w:t>
        </w:r>
        <w:r>
          <w:rPr>
            <w:noProof/>
            <w:webHidden/>
          </w:rPr>
          <w:fldChar w:fldCharType="end"/>
        </w:r>
      </w:hyperlink>
    </w:p>
    <w:p w:rsidR="00102FF8" w:rsidRDefault="00102FF8">
      <w:pPr>
        <w:pStyle w:val="Verzeichnis3"/>
        <w:tabs>
          <w:tab w:val="left" w:pos="1100"/>
          <w:tab w:val="right" w:leader="dot" w:pos="9062"/>
        </w:tabs>
        <w:rPr>
          <w:rFonts w:asciiTheme="minorHAnsi" w:eastAsiaTheme="minorEastAsia" w:hAnsiTheme="minorHAnsi" w:cstheme="minorBidi"/>
          <w:noProof/>
          <w:szCs w:val="22"/>
        </w:rPr>
      </w:pPr>
      <w:hyperlink w:anchor="_Toc527040876" w:history="1">
        <w:r w:rsidRPr="00CC1E7D">
          <w:rPr>
            <w:rStyle w:val="Hyperlink"/>
            <w:noProof/>
          </w:rPr>
          <w:t>2.1.2</w:t>
        </w:r>
        <w:r>
          <w:rPr>
            <w:rFonts w:asciiTheme="minorHAnsi" w:eastAsiaTheme="minorEastAsia" w:hAnsiTheme="minorHAnsi" w:cstheme="minorBidi"/>
            <w:noProof/>
            <w:szCs w:val="22"/>
          </w:rPr>
          <w:tab/>
        </w:r>
        <w:r w:rsidRPr="00CC1E7D">
          <w:rPr>
            <w:rStyle w:val="Hyperlink"/>
            <w:noProof/>
          </w:rPr>
          <w:t>Code Review</w:t>
        </w:r>
        <w:r>
          <w:rPr>
            <w:noProof/>
            <w:webHidden/>
          </w:rPr>
          <w:tab/>
        </w:r>
        <w:r>
          <w:rPr>
            <w:noProof/>
            <w:webHidden/>
          </w:rPr>
          <w:fldChar w:fldCharType="begin"/>
        </w:r>
        <w:r>
          <w:rPr>
            <w:noProof/>
            <w:webHidden/>
          </w:rPr>
          <w:instrText xml:space="preserve"> PAGEREF _Toc527040876 \h </w:instrText>
        </w:r>
        <w:r>
          <w:rPr>
            <w:noProof/>
            <w:webHidden/>
          </w:rPr>
        </w:r>
        <w:r>
          <w:rPr>
            <w:noProof/>
            <w:webHidden/>
          </w:rPr>
          <w:fldChar w:fldCharType="separate"/>
        </w:r>
        <w:r>
          <w:rPr>
            <w:noProof/>
            <w:webHidden/>
          </w:rPr>
          <w:t>3</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77" w:history="1">
        <w:r w:rsidRPr="00CC1E7D">
          <w:rPr>
            <w:rStyle w:val="Hyperlink"/>
            <w:noProof/>
          </w:rPr>
          <w:t>2.2</w:t>
        </w:r>
        <w:r>
          <w:rPr>
            <w:rFonts w:asciiTheme="minorHAnsi" w:eastAsiaTheme="minorEastAsia" w:hAnsiTheme="minorHAnsi" w:cstheme="minorBidi"/>
            <w:noProof/>
            <w:szCs w:val="22"/>
          </w:rPr>
          <w:tab/>
        </w:r>
        <w:r w:rsidRPr="00CC1E7D">
          <w:rPr>
            <w:rStyle w:val="Hyperlink"/>
            <w:noProof/>
          </w:rPr>
          <w:t>Unit-Test</w:t>
        </w:r>
        <w:r>
          <w:rPr>
            <w:noProof/>
            <w:webHidden/>
          </w:rPr>
          <w:tab/>
        </w:r>
        <w:r>
          <w:rPr>
            <w:noProof/>
            <w:webHidden/>
          </w:rPr>
          <w:fldChar w:fldCharType="begin"/>
        </w:r>
        <w:r>
          <w:rPr>
            <w:noProof/>
            <w:webHidden/>
          </w:rPr>
          <w:instrText xml:space="preserve"> PAGEREF _Toc527040877 \h </w:instrText>
        </w:r>
        <w:r>
          <w:rPr>
            <w:noProof/>
            <w:webHidden/>
          </w:rPr>
        </w:r>
        <w:r>
          <w:rPr>
            <w:noProof/>
            <w:webHidden/>
          </w:rPr>
          <w:fldChar w:fldCharType="separate"/>
        </w:r>
        <w:r>
          <w:rPr>
            <w:noProof/>
            <w:webHidden/>
          </w:rPr>
          <w:t>3</w:t>
        </w:r>
        <w:r>
          <w:rPr>
            <w:noProof/>
            <w:webHidden/>
          </w:rPr>
          <w:fldChar w:fldCharType="end"/>
        </w:r>
      </w:hyperlink>
    </w:p>
    <w:p w:rsidR="00102FF8" w:rsidRDefault="00102FF8">
      <w:pPr>
        <w:pStyle w:val="Verzeichnis3"/>
        <w:tabs>
          <w:tab w:val="left" w:pos="1100"/>
          <w:tab w:val="right" w:leader="dot" w:pos="9062"/>
        </w:tabs>
        <w:rPr>
          <w:rFonts w:asciiTheme="minorHAnsi" w:eastAsiaTheme="minorEastAsia" w:hAnsiTheme="minorHAnsi" w:cstheme="minorBidi"/>
          <w:noProof/>
          <w:szCs w:val="22"/>
        </w:rPr>
      </w:pPr>
      <w:hyperlink w:anchor="_Toc527040878" w:history="1">
        <w:r w:rsidRPr="00CC1E7D">
          <w:rPr>
            <w:rStyle w:val="Hyperlink"/>
            <w:noProof/>
          </w:rPr>
          <w:t>2.2.1</w:t>
        </w:r>
        <w:r>
          <w:rPr>
            <w:rFonts w:asciiTheme="minorHAnsi" w:eastAsiaTheme="minorEastAsia" w:hAnsiTheme="minorHAnsi" w:cstheme="minorBidi"/>
            <w:noProof/>
            <w:szCs w:val="22"/>
          </w:rPr>
          <w:tab/>
        </w:r>
        <w:r w:rsidRPr="00CC1E7D">
          <w:rPr>
            <w:rStyle w:val="Hyperlink"/>
            <w:noProof/>
          </w:rPr>
          <w:t>Unit-Test bei der Programmierung</w:t>
        </w:r>
        <w:r>
          <w:rPr>
            <w:noProof/>
            <w:webHidden/>
          </w:rPr>
          <w:tab/>
        </w:r>
        <w:r>
          <w:rPr>
            <w:noProof/>
            <w:webHidden/>
          </w:rPr>
          <w:fldChar w:fldCharType="begin"/>
        </w:r>
        <w:r>
          <w:rPr>
            <w:noProof/>
            <w:webHidden/>
          </w:rPr>
          <w:instrText xml:space="preserve"> PAGEREF _Toc527040878 \h </w:instrText>
        </w:r>
        <w:r>
          <w:rPr>
            <w:noProof/>
            <w:webHidden/>
          </w:rPr>
        </w:r>
        <w:r>
          <w:rPr>
            <w:noProof/>
            <w:webHidden/>
          </w:rPr>
          <w:fldChar w:fldCharType="separate"/>
        </w:r>
        <w:r>
          <w:rPr>
            <w:noProof/>
            <w:webHidden/>
          </w:rPr>
          <w:t>3</w:t>
        </w:r>
        <w:r>
          <w:rPr>
            <w:noProof/>
            <w:webHidden/>
          </w:rPr>
          <w:fldChar w:fldCharType="end"/>
        </w:r>
      </w:hyperlink>
    </w:p>
    <w:p w:rsidR="00102FF8" w:rsidRDefault="00102FF8">
      <w:pPr>
        <w:pStyle w:val="Verzeichnis3"/>
        <w:tabs>
          <w:tab w:val="left" w:pos="1100"/>
          <w:tab w:val="right" w:leader="dot" w:pos="9062"/>
        </w:tabs>
        <w:rPr>
          <w:rFonts w:asciiTheme="minorHAnsi" w:eastAsiaTheme="minorEastAsia" w:hAnsiTheme="minorHAnsi" w:cstheme="minorBidi"/>
          <w:noProof/>
          <w:szCs w:val="22"/>
        </w:rPr>
      </w:pPr>
      <w:hyperlink w:anchor="_Toc527040879" w:history="1">
        <w:r w:rsidRPr="00CC1E7D">
          <w:rPr>
            <w:rStyle w:val="Hyperlink"/>
            <w:noProof/>
          </w:rPr>
          <w:t>2.2.1</w:t>
        </w:r>
        <w:r>
          <w:rPr>
            <w:rFonts w:asciiTheme="minorHAnsi" w:eastAsiaTheme="minorEastAsia" w:hAnsiTheme="minorHAnsi" w:cstheme="minorBidi"/>
            <w:noProof/>
            <w:szCs w:val="22"/>
          </w:rPr>
          <w:tab/>
        </w:r>
        <w:r w:rsidRPr="00CC1E7D">
          <w:rPr>
            <w:rStyle w:val="Hyperlink"/>
            <w:noProof/>
          </w:rPr>
          <w:t>Unit-Test bei der Qualitätssicherung</w:t>
        </w:r>
        <w:r>
          <w:rPr>
            <w:noProof/>
            <w:webHidden/>
          </w:rPr>
          <w:tab/>
        </w:r>
        <w:r>
          <w:rPr>
            <w:noProof/>
            <w:webHidden/>
          </w:rPr>
          <w:fldChar w:fldCharType="begin"/>
        </w:r>
        <w:r>
          <w:rPr>
            <w:noProof/>
            <w:webHidden/>
          </w:rPr>
          <w:instrText xml:space="preserve"> PAGEREF _Toc527040879 \h </w:instrText>
        </w:r>
        <w:r>
          <w:rPr>
            <w:noProof/>
            <w:webHidden/>
          </w:rPr>
        </w:r>
        <w:r>
          <w:rPr>
            <w:noProof/>
            <w:webHidden/>
          </w:rPr>
          <w:fldChar w:fldCharType="separate"/>
        </w:r>
        <w:r>
          <w:rPr>
            <w:noProof/>
            <w:webHidden/>
          </w:rPr>
          <w:t>4</w:t>
        </w:r>
        <w:r>
          <w:rPr>
            <w:noProof/>
            <w:webHidden/>
          </w:rPr>
          <w:fldChar w:fldCharType="end"/>
        </w:r>
      </w:hyperlink>
    </w:p>
    <w:p w:rsidR="00102FF8" w:rsidRDefault="00102FF8">
      <w:pPr>
        <w:pStyle w:val="Verzeichnis1"/>
        <w:tabs>
          <w:tab w:val="left" w:pos="440"/>
          <w:tab w:val="right" w:leader="dot" w:pos="9062"/>
        </w:tabs>
        <w:rPr>
          <w:rFonts w:asciiTheme="minorHAnsi" w:eastAsiaTheme="minorEastAsia" w:hAnsiTheme="minorHAnsi" w:cstheme="minorBidi"/>
          <w:noProof/>
          <w:szCs w:val="22"/>
        </w:rPr>
      </w:pPr>
      <w:hyperlink w:anchor="_Toc527040880" w:history="1">
        <w:r w:rsidRPr="00CC1E7D">
          <w:rPr>
            <w:rStyle w:val="Hyperlink"/>
            <w:noProof/>
          </w:rPr>
          <w:t>3</w:t>
        </w:r>
        <w:r>
          <w:rPr>
            <w:rFonts w:asciiTheme="minorHAnsi" w:eastAsiaTheme="minorEastAsia" w:hAnsiTheme="minorHAnsi" w:cstheme="minorBidi"/>
            <w:noProof/>
            <w:szCs w:val="22"/>
          </w:rPr>
          <w:tab/>
        </w:r>
        <w:r w:rsidRPr="00CC1E7D">
          <w:rPr>
            <w:rStyle w:val="Hyperlink"/>
            <w:noProof/>
          </w:rPr>
          <w:t>Mögliche Angriffsvektoren und deren Abwehr</w:t>
        </w:r>
        <w:r>
          <w:rPr>
            <w:noProof/>
            <w:webHidden/>
          </w:rPr>
          <w:tab/>
        </w:r>
        <w:r>
          <w:rPr>
            <w:noProof/>
            <w:webHidden/>
          </w:rPr>
          <w:fldChar w:fldCharType="begin"/>
        </w:r>
        <w:r>
          <w:rPr>
            <w:noProof/>
            <w:webHidden/>
          </w:rPr>
          <w:instrText xml:space="preserve"> PAGEREF _Toc527040880 \h </w:instrText>
        </w:r>
        <w:r>
          <w:rPr>
            <w:noProof/>
            <w:webHidden/>
          </w:rPr>
        </w:r>
        <w:r>
          <w:rPr>
            <w:noProof/>
            <w:webHidden/>
          </w:rPr>
          <w:fldChar w:fldCharType="separate"/>
        </w:r>
        <w:r>
          <w:rPr>
            <w:noProof/>
            <w:webHidden/>
          </w:rPr>
          <w:t>4</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1" w:history="1">
        <w:r w:rsidRPr="00CC1E7D">
          <w:rPr>
            <w:rStyle w:val="Hyperlink"/>
            <w:noProof/>
          </w:rPr>
          <w:t>3.1</w:t>
        </w:r>
        <w:r>
          <w:rPr>
            <w:rFonts w:asciiTheme="minorHAnsi" w:eastAsiaTheme="minorEastAsia" w:hAnsiTheme="minorHAnsi" w:cstheme="minorBidi"/>
            <w:noProof/>
            <w:szCs w:val="22"/>
          </w:rPr>
          <w:tab/>
        </w:r>
        <w:r w:rsidRPr="00CC1E7D">
          <w:rPr>
            <w:rStyle w:val="Hyperlink"/>
            <w:noProof/>
          </w:rPr>
          <w:t>Unberechtigter Zugriff auf den HTTP-Server (DMZ)</w:t>
        </w:r>
        <w:r>
          <w:rPr>
            <w:noProof/>
            <w:webHidden/>
          </w:rPr>
          <w:tab/>
        </w:r>
        <w:r>
          <w:rPr>
            <w:noProof/>
            <w:webHidden/>
          </w:rPr>
          <w:fldChar w:fldCharType="begin"/>
        </w:r>
        <w:r>
          <w:rPr>
            <w:noProof/>
            <w:webHidden/>
          </w:rPr>
          <w:instrText xml:space="preserve"> PAGEREF _Toc527040881 \h </w:instrText>
        </w:r>
        <w:r>
          <w:rPr>
            <w:noProof/>
            <w:webHidden/>
          </w:rPr>
        </w:r>
        <w:r>
          <w:rPr>
            <w:noProof/>
            <w:webHidden/>
          </w:rPr>
          <w:fldChar w:fldCharType="separate"/>
        </w:r>
        <w:r>
          <w:rPr>
            <w:noProof/>
            <w:webHidden/>
          </w:rPr>
          <w:t>4</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2" w:history="1">
        <w:r w:rsidRPr="00CC1E7D">
          <w:rPr>
            <w:rStyle w:val="Hyperlink"/>
            <w:noProof/>
          </w:rPr>
          <w:t>3.2</w:t>
        </w:r>
        <w:r>
          <w:rPr>
            <w:rFonts w:asciiTheme="minorHAnsi" w:eastAsiaTheme="minorEastAsia" w:hAnsiTheme="minorHAnsi" w:cstheme="minorBidi"/>
            <w:noProof/>
            <w:szCs w:val="22"/>
          </w:rPr>
          <w:tab/>
        </w:r>
        <w:r w:rsidRPr="00CC1E7D">
          <w:rPr>
            <w:rStyle w:val="Hyperlink"/>
            <w:noProof/>
          </w:rPr>
          <w:t>Direktzugriff auf die Datenbank</w:t>
        </w:r>
        <w:r>
          <w:rPr>
            <w:noProof/>
            <w:webHidden/>
          </w:rPr>
          <w:tab/>
        </w:r>
        <w:r>
          <w:rPr>
            <w:noProof/>
            <w:webHidden/>
          </w:rPr>
          <w:fldChar w:fldCharType="begin"/>
        </w:r>
        <w:r>
          <w:rPr>
            <w:noProof/>
            <w:webHidden/>
          </w:rPr>
          <w:instrText xml:space="preserve"> PAGEREF _Toc527040882 \h </w:instrText>
        </w:r>
        <w:r>
          <w:rPr>
            <w:noProof/>
            <w:webHidden/>
          </w:rPr>
        </w:r>
        <w:r>
          <w:rPr>
            <w:noProof/>
            <w:webHidden/>
          </w:rPr>
          <w:fldChar w:fldCharType="separate"/>
        </w:r>
        <w:r>
          <w:rPr>
            <w:noProof/>
            <w:webHidden/>
          </w:rPr>
          <w:t>5</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3" w:history="1">
        <w:r w:rsidRPr="00CC1E7D">
          <w:rPr>
            <w:rStyle w:val="Hyperlink"/>
            <w:noProof/>
          </w:rPr>
          <w:t>3.3</w:t>
        </w:r>
        <w:r>
          <w:rPr>
            <w:rFonts w:asciiTheme="minorHAnsi" w:eastAsiaTheme="minorEastAsia" w:hAnsiTheme="minorHAnsi" w:cstheme="minorBidi"/>
            <w:noProof/>
            <w:szCs w:val="22"/>
          </w:rPr>
          <w:tab/>
        </w:r>
        <w:r w:rsidRPr="00CC1E7D">
          <w:rPr>
            <w:rStyle w:val="Hyperlink"/>
            <w:noProof/>
          </w:rPr>
          <w:t>Denial of Service (DoS)</w:t>
        </w:r>
        <w:r>
          <w:rPr>
            <w:noProof/>
            <w:webHidden/>
          </w:rPr>
          <w:tab/>
        </w:r>
        <w:r>
          <w:rPr>
            <w:noProof/>
            <w:webHidden/>
          </w:rPr>
          <w:fldChar w:fldCharType="begin"/>
        </w:r>
        <w:r>
          <w:rPr>
            <w:noProof/>
            <w:webHidden/>
          </w:rPr>
          <w:instrText xml:space="preserve"> PAGEREF _Toc527040883 \h </w:instrText>
        </w:r>
        <w:r>
          <w:rPr>
            <w:noProof/>
            <w:webHidden/>
          </w:rPr>
        </w:r>
        <w:r>
          <w:rPr>
            <w:noProof/>
            <w:webHidden/>
          </w:rPr>
          <w:fldChar w:fldCharType="separate"/>
        </w:r>
        <w:r>
          <w:rPr>
            <w:noProof/>
            <w:webHidden/>
          </w:rPr>
          <w:t>5</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4" w:history="1">
        <w:r w:rsidRPr="00CC1E7D">
          <w:rPr>
            <w:rStyle w:val="Hyperlink"/>
            <w:noProof/>
          </w:rPr>
          <w:t>3.4</w:t>
        </w:r>
        <w:r>
          <w:rPr>
            <w:rFonts w:asciiTheme="minorHAnsi" w:eastAsiaTheme="minorEastAsia" w:hAnsiTheme="minorHAnsi" w:cstheme="minorBidi"/>
            <w:noProof/>
            <w:szCs w:val="22"/>
          </w:rPr>
          <w:tab/>
        </w:r>
        <w:r w:rsidRPr="00CC1E7D">
          <w:rPr>
            <w:rStyle w:val="Hyperlink"/>
            <w:noProof/>
          </w:rPr>
          <w:t>SQL-Injection</w:t>
        </w:r>
        <w:r>
          <w:rPr>
            <w:noProof/>
            <w:webHidden/>
          </w:rPr>
          <w:tab/>
        </w:r>
        <w:r>
          <w:rPr>
            <w:noProof/>
            <w:webHidden/>
          </w:rPr>
          <w:fldChar w:fldCharType="begin"/>
        </w:r>
        <w:r>
          <w:rPr>
            <w:noProof/>
            <w:webHidden/>
          </w:rPr>
          <w:instrText xml:space="preserve"> PAGEREF _Toc527040884 \h </w:instrText>
        </w:r>
        <w:r>
          <w:rPr>
            <w:noProof/>
            <w:webHidden/>
          </w:rPr>
        </w:r>
        <w:r>
          <w:rPr>
            <w:noProof/>
            <w:webHidden/>
          </w:rPr>
          <w:fldChar w:fldCharType="separate"/>
        </w:r>
        <w:r>
          <w:rPr>
            <w:noProof/>
            <w:webHidden/>
          </w:rPr>
          <w:t>5</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5" w:history="1">
        <w:r w:rsidRPr="00CC1E7D">
          <w:rPr>
            <w:rStyle w:val="Hyperlink"/>
            <w:noProof/>
          </w:rPr>
          <w:t>3.5</w:t>
        </w:r>
        <w:r>
          <w:rPr>
            <w:rFonts w:asciiTheme="minorHAnsi" w:eastAsiaTheme="minorEastAsia" w:hAnsiTheme="minorHAnsi" w:cstheme="minorBidi"/>
            <w:noProof/>
            <w:szCs w:val="22"/>
          </w:rPr>
          <w:tab/>
        </w:r>
        <w:r w:rsidRPr="00CC1E7D">
          <w:rPr>
            <w:rStyle w:val="Hyperlink"/>
            <w:noProof/>
          </w:rPr>
          <w:t>HTTP und sonstige Injection</w:t>
        </w:r>
        <w:r>
          <w:rPr>
            <w:noProof/>
            <w:webHidden/>
          </w:rPr>
          <w:tab/>
        </w:r>
        <w:r>
          <w:rPr>
            <w:noProof/>
            <w:webHidden/>
          </w:rPr>
          <w:fldChar w:fldCharType="begin"/>
        </w:r>
        <w:r>
          <w:rPr>
            <w:noProof/>
            <w:webHidden/>
          </w:rPr>
          <w:instrText xml:space="preserve"> PAGEREF _Toc527040885 \h </w:instrText>
        </w:r>
        <w:r>
          <w:rPr>
            <w:noProof/>
            <w:webHidden/>
          </w:rPr>
        </w:r>
        <w:r>
          <w:rPr>
            <w:noProof/>
            <w:webHidden/>
          </w:rPr>
          <w:fldChar w:fldCharType="separate"/>
        </w:r>
        <w:r>
          <w:rPr>
            <w:noProof/>
            <w:webHidden/>
          </w:rPr>
          <w:t>5</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6" w:history="1">
        <w:r w:rsidRPr="00CC1E7D">
          <w:rPr>
            <w:rStyle w:val="Hyperlink"/>
            <w:noProof/>
          </w:rPr>
          <w:t>3.6</w:t>
        </w:r>
        <w:r>
          <w:rPr>
            <w:rFonts w:asciiTheme="minorHAnsi" w:eastAsiaTheme="minorEastAsia" w:hAnsiTheme="minorHAnsi" w:cstheme="minorBidi"/>
            <w:noProof/>
            <w:szCs w:val="22"/>
          </w:rPr>
          <w:tab/>
        </w:r>
        <w:r w:rsidRPr="00CC1E7D">
          <w:rPr>
            <w:rStyle w:val="Hyperlink"/>
            <w:noProof/>
          </w:rPr>
          <w:t>Cross-Site Scripting und weitere Angriffe</w:t>
        </w:r>
        <w:r>
          <w:rPr>
            <w:noProof/>
            <w:webHidden/>
          </w:rPr>
          <w:tab/>
        </w:r>
        <w:r>
          <w:rPr>
            <w:noProof/>
            <w:webHidden/>
          </w:rPr>
          <w:fldChar w:fldCharType="begin"/>
        </w:r>
        <w:r>
          <w:rPr>
            <w:noProof/>
            <w:webHidden/>
          </w:rPr>
          <w:instrText xml:space="preserve"> PAGEREF _Toc527040886 \h </w:instrText>
        </w:r>
        <w:r>
          <w:rPr>
            <w:noProof/>
            <w:webHidden/>
          </w:rPr>
        </w:r>
        <w:r>
          <w:rPr>
            <w:noProof/>
            <w:webHidden/>
          </w:rPr>
          <w:fldChar w:fldCharType="separate"/>
        </w:r>
        <w:r>
          <w:rPr>
            <w:noProof/>
            <w:webHidden/>
          </w:rPr>
          <w:t>6</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7" w:history="1">
        <w:r w:rsidRPr="00CC1E7D">
          <w:rPr>
            <w:rStyle w:val="Hyperlink"/>
            <w:noProof/>
          </w:rPr>
          <w:t>3.7</w:t>
        </w:r>
        <w:r>
          <w:rPr>
            <w:rFonts w:asciiTheme="minorHAnsi" w:eastAsiaTheme="minorEastAsia" w:hAnsiTheme="minorHAnsi" w:cstheme="minorBidi"/>
            <w:noProof/>
            <w:szCs w:val="22"/>
          </w:rPr>
          <w:tab/>
        </w:r>
        <w:r w:rsidRPr="00CC1E7D">
          <w:rPr>
            <w:rStyle w:val="Hyperlink"/>
            <w:noProof/>
          </w:rPr>
          <w:t>Unautorisierter bzw. direkter Aufruf einzelner Seiten</w:t>
        </w:r>
        <w:r>
          <w:rPr>
            <w:noProof/>
            <w:webHidden/>
          </w:rPr>
          <w:tab/>
        </w:r>
        <w:r>
          <w:rPr>
            <w:noProof/>
            <w:webHidden/>
          </w:rPr>
          <w:fldChar w:fldCharType="begin"/>
        </w:r>
        <w:r>
          <w:rPr>
            <w:noProof/>
            <w:webHidden/>
          </w:rPr>
          <w:instrText xml:space="preserve"> PAGEREF _Toc527040887 \h </w:instrText>
        </w:r>
        <w:r>
          <w:rPr>
            <w:noProof/>
            <w:webHidden/>
          </w:rPr>
        </w:r>
        <w:r>
          <w:rPr>
            <w:noProof/>
            <w:webHidden/>
          </w:rPr>
          <w:fldChar w:fldCharType="separate"/>
        </w:r>
        <w:r>
          <w:rPr>
            <w:noProof/>
            <w:webHidden/>
          </w:rPr>
          <w:t>6</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88" w:history="1">
        <w:r w:rsidRPr="00CC1E7D">
          <w:rPr>
            <w:rStyle w:val="Hyperlink"/>
            <w:noProof/>
          </w:rPr>
          <w:t>3.8</w:t>
        </w:r>
        <w:r>
          <w:rPr>
            <w:rFonts w:asciiTheme="minorHAnsi" w:eastAsiaTheme="minorEastAsia" w:hAnsiTheme="minorHAnsi" w:cstheme="minorBidi"/>
            <w:noProof/>
            <w:szCs w:val="22"/>
          </w:rPr>
          <w:tab/>
        </w:r>
        <w:r w:rsidRPr="00CC1E7D">
          <w:rPr>
            <w:rStyle w:val="Hyperlink"/>
            <w:noProof/>
          </w:rPr>
          <w:t>Vulnerability Scan</w:t>
        </w:r>
        <w:r>
          <w:rPr>
            <w:noProof/>
            <w:webHidden/>
          </w:rPr>
          <w:tab/>
        </w:r>
        <w:r>
          <w:rPr>
            <w:noProof/>
            <w:webHidden/>
          </w:rPr>
          <w:fldChar w:fldCharType="begin"/>
        </w:r>
        <w:r>
          <w:rPr>
            <w:noProof/>
            <w:webHidden/>
          </w:rPr>
          <w:instrText xml:space="preserve"> PAGEREF _Toc527040888 \h </w:instrText>
        </w:r>
        <w:r>
          <w:rPr>
            <w:noProof/>
            <w:webHidden/>
          </w:rPr>
        </w:r>
        <w:r>
          <w:rPr>
            <w:noProof/>
            <w:webHidden/>
          </w:rPr>
          <w:fldChar w:fldCharType="separate"/>
        </w:r>
        <w:r>
          <w:rPr>
            <w:noProof/>
            <w:webHidden/>
          </w:rPr>
          <w:t>6</w:t>
        </w:r>
        <w:r>
          <w:rPr>
            <w:noProof/>
            <w:webHidden/>
          </w:rPr>
          <w:fldChar w:fldCharType="end"/>
        </w:r>
      </w:hyperlink>
    </w:p>
    <w:p w:rsidR="00102FF8" w:rsidRDefault="00102FF8">
      <w:pPr>
        <w:pStyle w:val="Verzeichnis1"/>
        <w:tabs>
          <w:tab w:val="left" w:pos="440"/>
          <w:tab w:val="right" w:leader="dot" w:pos="9062"/>
        </w:tabs>
        <w:rPr>
          <w:rFonts w:asciiTheme="minorHAnsi" w:eastAsiaTheme="minorEastAsia" w:hAnsiTheme="minorHAnsi" w:cstheme="minorBidi"/>
          <w:noProof/>
          <w:szCs w:val="22"/>
        </w:rPr>
      </w:pPr>
      <w:hyperlink w:anchor="_Toc527040889" w:history="1">
        <w:r w:rsidRPr="00CC1E7D">
          <w:rPr>
            <w:rStyle w:val="Hyperlink"/>
            <w:noProof/>
          </w:rPr>
          <w:t>4</w:t>
        </w:r>
        <w:r>
          <w:rPr>
            <w:rFonts w:asciiTheme="minorHAnsi" w:eastAsiaTheme="minorEastAsia" w:hAnsiTheme="minorHAnsi" w:cstheme="minorBidi"/>
            <w:noProof/>
            <w:szCs w:val="22"/>
          </w:rPr>
          <w:tab/>
        </w:r>
        <w:r w:rsidRPr="00CC1E7D">
          <w:rPr>
            <w:rStyle w:val="Hyperlink"/>
            <w:noProof/>
          </w:rPr>
          <w:t>Look and Feel</w:t>
        </w:r>
        <w:r>
          <w:rPr>
            <w:noProof/>
            <w:webHidden/>
          </w:rPr>
          <w:tab/>
        </w:r>
        <w:r>
          <w:rPr>
            <w:noProof/>
            <w:webHidden/>
          </w:rPr>
          <w:fldChar w:fldCharType="begin"/>
        </w:r>
        <w:r>
          <w:rPr>
            <w:noProof/>
            <w:webHidden/>
          </w:rPr>
          <w:instrText xml:space="preserve"> PAGEREF _Toc527040889 \h </w:instrText>
        </w:r>
        <w:r>
          <w:rPr>
            <w:noProof/>
            <w:webHidden/>
          </w:rPr>
        </w:r>
        <w:r>
          <w:rPr>
            <w:noProof/>
            <w:webHidden/>
          </w:rPr>
          <w:fldChar w:fldCharType="separate"/>
        </w:r>
        <w:r>
          <w:rPr>
            <w:noProof/>
            <w:webHidden/>
          </w:rPr>
          <w:t>6</w:t>
        </w:r>
        <w:r>
          <w:rPr>
            <w:noProof/>
            <w:webHidden/>
          </w:rPr>
          <w:fldChar w:fldCharType="end"/>
        </w:r>
      </w:hyperlink>
    </w:p>
    <w:p w:rsidR="00102FF8" w:rsidRDefault="00102FF8">
      <w:pPr>
        <w:pStyle w:val="Verzeichnis1"/>
        <w:tabs>
          <w:tab w:val="left" w:pos="440"/>
          <w:tab w:val="right" w:leader="dot" w:pos="9062"/>
        </w:tabs>
        <w:rPr>
          <w:rFonts w:asciiTheme="minorHAnsi" w:eastAsiaTheme="minorEastAsia" w:hAnsiTheme="minorHAnsi" w:cstheme="minorBidi"/>
          <w:noProof/>
          <w:szCs w:val="22"/>
        </w:rPr>
      </w:pPr>
      <w:hyperlink w:anchor="_Toc527040890" w:history="1">
        <w:r w:rsidRPr="00CC1E7D">
          <w:rPr>
            <w:rStyle w:val="Hyperlink"/>
            <w:noProof/>
          </w:rPr>
          <w:t>5</w:t>
        </w:r>
        <w:r>
          <w:rPr>
            <w:rFonts w:asciiTheme="minorHAnsi" w:eastAsiaTheme="minorEastAsia" w:hAnsiTheme="minorHAnsi" w:cstheme="minorBidi"/>
            <w:noProof/>
            <w:szCs w:val="22"/>
          </w:rPr>
          <w:tab/>
        </w:r>
        <w:r w:rsidRPr="00CC1E7D">
          <w:rPr>
            <w:rStyle w:val="Hyperlink"/>
            <w:noProof/>
          </w:rPr>
          <w:t>Termine</w:t>
        </w:r>
        <w:r>
          <w:rPr>
            <w:noProof/>
            <w:webHidden/>
          </w:rPr>
          <w:tab/>
        </w:r>
        <w:r>
          <w:rPr>
            <w:noProof/>
            <w:webHidden/>
          </w:rPr>
          <w:fldChar w:fldCharType="begin"/>
        </w:r>
        <w:r>
          <w:rPr>
            <w:noProof/>
            <w:webHidden/>
          </w:rPr>
          <w:instrText xml:space="preserve"> PAGEREF _Toc527040890 \h </w:instrText>
        </w:r>
        <w:r>
          <w:rPr>
            <w:noProof/>
            <w:webHidden/>
          </w:rPr>
        </w:r>
        <w:r>
          <w:rPr>
            <w:noProof/>
            <w:webHidden/>
          </w:rPr>
          <w:fldChar w:fldCharType="separate"/>
        </w:r>
        <w:r>
          <w:rPr>
            <w:noProof/>
            <w:webHidden/>
          </w:rPr>
          <w:t>6</w:t>
        </w:r>
        <w:r>
          <w:rPr>
            <w:noProof/>
            <w:webHidden/>
          </w:rPr>
          <w:fldChar w:fldCharType="end"/>
        </w:r>
      </w:hyperlink>
    </w:p>
    <w:p w:rsidR="00102FF8" w:rsidRDefault="00102FF8">
      <w:pPr>
        <w:pStyle w:val="Verzeichnis1"/>
        <w:tabs>
          <w:tab w:val="left" w:pos="440"/>
          <w:tab w:val="right" w:leader="dot" w:pos="9062"/>
        </w:tabs>
        <w:rPr>
          <w:rFonts w:asciiTheme="minorHAnsi" w:eastAsiaTheme="minorEastAsia" w:hAnsiTheme="minorHAnsi" w:cstheme="minorBidi"/>
          <w:noProof/>
          <w:szCs w:val="22"/>
        </w:rPr>
      </w:pPr>
      <w:hyperlink w:anchor="_Toc527040891" w:history="1">
        <w:r w:rsidRPr="00CC1E7D">
          <w:rPr>
            <w:rStyle w:val="Hyperlink"/>
            <w:noProof/>
          </w:rPr>
          <w:t>6</w:t>
        </w:r>
        <w:r>
          <w:rPr>
            <w:rFonts w:asciiTheme="minorHAnsi" w:eastAsiaTheme="minorEastAsia" w:hAnsiTheme="minorHAnsi" w:cstheme="minorBidi"/>
            <w:noProof/>
            <w:szCs w:val="22"/>
          </w:rPr>
          <w:tab/>
        </w:r>
        <w:r w:rsidRPr="00CC1E7D">
          <w:rPr>
            <w:rStyle w:val="Hyperlink"/>
            <w:noProof/>
          </w:rPr>
          <w:t>Prüf-Ergebnisse</w:t>
        </w:r>
        <w:r>
          <w:rPr>
            <w:noProof/>
            <w:webHidden/>
          </w:rPr>
          <w:tab/>
        </w:r>
        <w:r>
          <w:rPr>
            <w:noProof/>
            <w:webHidden/>
          </w:rPr>
          <w:fldChar w:fldCharType="begin"/>
        </w:r>
        <w:r>
          <w:rPr>
            <w:noProof/>
            <w:webHidden/>
          </w:rPr>
          <w:instrText xml:space="preserve"> PAGEREF _Toc527040891 \h </w:instrText>
        </w:r>
        <w:r>
          <w:rPr>
            <w:noProof/>
            <w:webHidden/>
          </w:rPr>
        </w:r>
        <w:r>
          <w:rPr>
            <w:noProof/>
            <w:webHidden/>
          </w:rPr>
          <w:fldChar w:fldCharType="separate"/>
        </w:r>
        <w:r>
          <w:rPr>
            <w:noProof/>
            <w:webHidden/>
          </w:rPr>
          <w:t>7</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92" w:history="1">
        <w:r w:rsidRPr="00CC1E7D">
          <w:rPr>
            <w:rStyle w:val="Hyperlink"/>
            <w:noProof/>
          </w:rPr>
          <w:t>6.1</w:t>
        </w:r>
        <w:r>
          <w:rPr>
            <w:rFonts w:asciiTheme="minorHAnsi" w:eastAsiaTheme="minorEastAsia" w:hAnsiTheme="minorHAnsi" w:cstheme="minorBidi"/>
            <w:noProof/>
            <w:szCs w:val="22"/>
          </w:rPr>
          <w:tab/>
        </w:r>
        <w:r w:rsidRPr="00CC1E7D">
          <w:rPr>
            <w:rStyle w:val="Hyperlink"/>
            <w:noProof/>
          </w:rPr>
          <w:t>Look-And-Feel</w:t>
        </w:r>
        <w:r>
          <w:rPr>
            <w:noProof/>
            <w:webHidden/>
          </w:rPr>
          <w:tab/>
        </w:r>
        <w:r>
          <w:rPr>
            <w:noProof/>
            <w:webHidden/>
          </w:rPr>
          <w:fldChar w:fldCharType="begin"/>
        </w:r>
        <w:r>
          <w:rPr>
            <w:noProof/>
            <w:webHidden/>
          </w:rPr>
          <w:instrText xml:space="preserve"> PAGEREF _Toc527040892 \h </w:instrText>
        </w:r>
        <w:r>
          <w:rPr>
            <w:noProof/>
            <w:webHidden/>
          </w:rPr>
        </w:r>
        <w:r>
          <w:rPr>
            <w:noProof/>
            <w:webHidden/>
          </w:rPr>
          <w:fldChar w:fldCharType="separate"/>
        </w:r>
        <w:r>
          <w:rPr>
            <w:noProof/>
            <w:webHidden/>
          </w:rPr>
          <w:t>7</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93" w:history="1">
        <w:r w:rsidRPr="00CC1E7D">
          <w:rPr>
            <w:rStyle w:val="Hyperlink"/>
            <w:noProof/>
          </w:rPr>
          <w:t>6.2</w:t>
        </w:r>
        <w:r>
          <w:rPr>
            <w:rFonts w:asciiTheme="minorHAnsi" w:eastAsiaTheme="minorEastAsia" w:hAnsiTheme="minorHAnsi" w:cstheme="minorBidi"/>
            <w:noProof/>
            <w:szCs w:val="22"/>
          </w:rPr>
          <w:tab/>
        </w:r>
        <w:r w:rsidRPr="00CC1E7D">
          <w:rPr>
            <w:rStyle w:val="Hyperlink"/>
            <w:noProof/>
          </w:rPr>
          <w:t>SQL- und URL-Injection</w:t>
        </w:r>
        <w:r>
          <w:rPr>
            <w:noProof/>
            <w:webHidden/>
          </w:rPr>
          <w:tab/>
        </w:r>
        <w:r>
          <w:rPr>
            <w:noProof/>
            <w:webHidden/>
          </w:rPr>
          <w:fldChar w:fldCharType="begin"/>
        </w:r>
        <w:r>
          <w:rPr>
            <w:noProof/>
            <w:webHidden/>
          </w:rPr>
          <w:instrText xml:space="preserve"> PAGEREF _Toc527040893 \h </w:instrText>
        </w:r>
        <w:r>
          <w:rPr>
            <w:noProof/>
            <w:webHidden/>
          </w:rPr>
        </w:r>
        <w:r>
          <w:rPr>
            <w:noProof/>
            <w:webHidden/>
          </w:rPr>
          <w:fldChar w:fldCharType="separate"/>
        </w:r>
        <w:r>
          <w:rPr>
            <w:noProof/>
            <w:webHidden/>
          </w:rPr>
          <w:t>7</w:t>
        </w:r>
        <w:r>
          <w:rPr>
            <w:noProof/>
            <w:webHidden/>
          </w:rPr>
          <w:fldChar w:fldCharType="end"/>
        </w:r>
      </w:hyperlink>
    </w:p>
    <w:p w:rsidR="00102FF8" w:rsidRDefault="00102FF8">
      <w:pPr>
        <w:pStyle w:val="Verzeichnis3"/>
        <w:tabs>
          <w:tab w:val="left" w:pos="1100"/>
          <w:tab w:val="right" w:leader="dot" w:pos="9062"/>
        </w:tabs>
        <w:rPr>
          <w:rFonts w:asciiTheme="minorHAnsi" w:eastAsiaTheme="minorEastAsia" w:hAnsiTheme="minorHAnsi" w:cstheme="minorBidi"/>
          <w:noProof/>
          <w:szCs w:val="22"/>
        </w:rPr>
      </w:pPr>
      <w:hyperlink w:anchor="_Toc527040894" w:history="1">
        <w:r w:rsidRPr="00CC1E7D">
          <w:rPr>
            <w:rStyle w:val="Hyperlink"/>
            <w:noProof/>
          </w:rPr>
          <w:t>6.2.1</w:t>
        </w:r>
        <w:r>
          <w:rPr>
            <w:rFonts w:asciiTheme="minorHAnsi" w:eastAsiaTheme="minorEastAsia" w:hAnsiTheme="minorHAnsi" w:cstheme="minorBidi"/>
            <w:noProof/>
            <w:szCs w:val="22"/>
          </w:rPr>
          <w:tab/>
        </w:r>
        <w:r w:rsidRPr="00CC1E7D">
          <w:rPr>
            <w:rStyle w:val="Hyperlink"/>
            <w:noProof/>
          </w:rPr>
          <w:t>Datenbankzugriffe</w:t>
        </w:r>
        <w:r>
          <w:rPr>
            <w:noProof/>
            <w:webHidden/>
          </w:rPr>
          <w:tab/>
        </w:r>
        <w:r>
          <w:rPr>
            <w:noProof/>
            <w:webHidden/>
          </w:rPr>
          <w:fldChar w:fldCharType="begin"/>
        </w:r>
        <w:r>
          <w:rPr>
            <w:noProof/>
            <w:webHidden/>
          </w:rPr>
          <w:instrText xml:space="preserve"> PAGEREF _Toc527040894 \h </w:instrText>
        </w:r>
        <w:r>
          <w:rPr>
            <w:noProof/>
            <w:webHidden/>
          </w:rPr>
        </w:r>
        <w:r>
          <w:rPr>
            <w:noProof/>
            <w:webHidden/>
          </w:rPr>
          <w:fldChar w:fldCharType="separate"/>
        </w:r>
        <w:r>
          <w:rPr>
            <w:noProof/>
            <w:webHidden/>
          </w:rPr>
          <w:t>7</w:t>
        </w:r>
        <w:r>
          <w:rPr>
            <w:noProof/>
            <w:webHidden/>
          </w:rPr>
          <w:fldChar w:fldCharType="end"/>
        </w:r>
      </w:hyperlink>
    </w:p>
    <w:p w:rsidR="00102FF8" w:rsidRDefault="00102FF8">
      <w:pPr>
        <w:pStyle w:val="Verzeichnis3"/>
        <w:tabs>
          <w:tab w:val="left" w:pos="1100"/>
          <w:tab w:val="right" w:leader="dot" w:pos="9062"/>
        </w:tabs>
        <w:rPr>
          <w:rFonts w:asciiTheme="minorHAnsi" w:eastAsiaTheme="minorEastAsia" w:hAnsiTheme="minorHAnsi" w:cstheme="minorBidi"/>
          <w:noProof/>
          <w:szCs w:val="22"/>
        </w:rPr>
      </w:pPr>
      <w:hyperlink w:anchor="_Toc527040895" w:history="1">
        <w:r w:rsidRPr="00CC1E7D">
          <w:rPr>
            <w:rStyle w:val="Hyperlink"/>
            <w:noProof/>
          </w:rPr>
          <w:t>6.2.2</w:t>
        </w:r>
        <w:r>
          <w:rPr>
            <w:rFonts w:asciiTheme="minorHAnsi" w:eastAsiaTheme="minorEastAsia" w:hAnsiTheme="minorHAnsi" w:cstheme="minorBidi"/>
            <w:noProof/>
            <w:szCs w:val="22"/>
          </w:rPr>
          <w:tab/>
        </w:r>
        <w:r w:rsidRPr="00CC1E7D">
          <w:rPr>
            <w:rStyle w:val="Hyperlink"/>
            <w:noProof/>
          </w:rPr>
          <w:t>Injection via URL</w:t>
        </w:r>
        <w:r>
          <w:rPr>
            <w:noProof/>
            <w:webHidden/>
          </w:rPr>
          <w:tab/>
        </w:r>
        <w:r>
          <w:rPr>
            <w:noProof/>
            <w:webHidden/>
          </w:rPr>
          <w:fldChar w:fldCharType="begin"/>
        </w:r>
        <w:r>
          <w:rPr>
            <w:noProof/>
            <w:webHidden/>
          </w:rPr>
          <w:instrText xml:space="preserve"> PAGEREF _Toc527040895 \h </w:instrText>
        </w:r>
        <w:r>
          <w:rPr>
            <w:noProof/>
            <w:webHidden/>
          </w:rPr>
        </w:r>
        <w:r>
          <w:rPr>
            <w:noProof/>
            <w:webHidden/>
          </w:rPr>
          <w:fldChar w:fldCharType="separate"/>
        </w:r>
        <w:r>
          <w:rPr>
            <w:noProof/>
            <w:webHidden/>
          </w:rPr>
          <w:t>7</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96" w:history="1">
        <w:r w:rsidRPr="00CC1E7D">
          <w:rPr>
            <w:rStyle w:val="Hyperlink"/>
            <w:noProof/>
          </w:rPr>
          <w:t>6.3</w:t>
        </w:r>
        <w:r>
          <w:rPr>
            <w:rFonts w:asciiTheme="minorHAnsi" w:eastAsiaTheme="minorEastAsia" w:hAnsiTheme="minorHAnsi" w:cstheme="minorBidi"/>
            <w:noProof/>
            <w:szCs w:val="22"/>
          </w:rPr>
          <w:tab/>
        </w:r>
        <w:r w:rsidRPr="00CC1E7D">
          <w:rPr>
            <w:rStyle w:val="Hyperlink"/>
            <w:noProof/>
          </w:rPr>
          <w:t>Logging von Nutzeraktivitäten</w:t>
        </w:r>
        <w:r>
          <w:rPr>
            <w:noProof/>
            <w:webHidden/>
          </w:rPr>
          <w:tab/>
        </w:r>
        <w:r>
          <w:rPr>
            <w:noProof/>
            <w:webHidden/>
          </w:rPr>
          <w:fldChar w:fldCharType="begin"/>
        </w:r>
        <w:r>
          <w:rPr>
            <w:noProof/>
            <w:webHidden/>
          </w:rPr>
          <w:instrText xml:space="preserve"> PAGEREF _Toc527040896 \h </w:instrText>
        </w:r>
        <w:r>
          <w:rPr>
            <w:noProof/>
            <w:webHidden/>
          </w:rPr>
        </w:r>
        <w:r>
          <w:rPr>
            <w:noProof/>
            <w:webHidden/>
          </w:rPr>
          <w:fldChar w:fldCharType="separate"/>
        </w:r>
        <w:r>
          <w:rPr>
            <w:noProof/>
            <w:webHidden/>
          </w:rPr>
          <w:t>8</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97" w:history="1">
        <w:r w:rsidRPr="00CC1E7D">
          <w:rPr>
            <w:rStyle w:val="Hyperlink"/>
            <w:noProof/>
          </w:rPr>
          <w:t>6.4</w:t>
        </w:r>
        <w:r>
          <w:rPr>
            <w:rFonts w:asciiTheme="minorHAnsi" w:eastAsiaTheme="minorEastAsia" w:hAnsiTheme="minorHAnsi" w:cstheme="minorBidi"/>
            <w:noProof/>
            <w:szCs w:val="22"/>
          </w:rPr>
          <w:tab/>
        </w:r>
        <w:r w:rsidRPr="00CC1E7D">
          <w:rPr>
            <w:rStyle w:val="Hyperlink"/>
            <w:noProof/>
          </w:rPr>
          <w:t>Statische Codeanalyse</w:t>
        </w:r>
        <w:r>
          <w:rPr>
            <w:noProof/>
            <w:webHidden/>
          </w:rPr>
          <w:tab/>
        </w:r>
        <w:r>
          <w:rPr>
            <w:noProof/>
            <w:webHidden/>
          </w:rPr>
          <w:fldChar w:fldCharType="begin"/>
        </w:r>
        <w:r>
          <w:rPr>
            <w:noProof/>
            <w:webHidden/>
          </w:rPr>
          <w:instrText xml:space="preserve"> PAGEREF _Toc527040897 \h </w:instrText>
        </w:r>
        <w:r>
          <w:rPr>
            <w:noProof/>
            <w:webHidden/>
          </w:rPr>
        </w:r>
        <w:r>
          <w:rPr>
            <w:noProof/>
            <w:webHidden/>
          </w:rPr>
          <w:fldChar w:fldCharType="separate"/>
        </w:r>
        <w:r>
          <w:rPr>
            <w:noProof/>
            <w:webHidden/>
          </w:rPr>
          <w:t>8</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98" w:history="1">
        <w:r w:rsidRPr="00CC1E7D">
          <w:rPr>
            <w:rStyle w:val="Hyperlink"/>
            <w:noProof/>
          </w:rPr>
          <w:t>6.5</w:t>
        </w:r>
        <w:r>
          <w:rPr>
            <w:rFonts w:asciiTheme="minorHAnsi" w:eastAsiaTheme="minorEastAsia" w:hAnsiTheme="minorHAnsi" w:cstheme="minorBidi"/>
            <w:noProof/>
            <w:szCs w:val="22"/>
          </w:rPr>
          <w:tab/>
        </w:r>
        <w:r w:rsidRPr="00CC1E7D">
          <w:rPr>
            <w:rStyle w:val="Hyperlink"/>
            <w:noProof/>
          </w:rPr>
          <w:t>Code-Review</w:t>
        </w:r>
        <w:r>
          <w:rPr>
            <w:noProof/>
            <w:webHidden/>
          </w:rPr>
          <w:tab/>
        </w:r>
        <w:r>
          <w:rPr>
            <w:noProof/>
            <w:webHidden/>
          </w:rPr>
          <w:fldChar w:fldCharType="begin"/>
        </w:r>
        <w:r>
          <w:rPr>
            <w:noProof/>
            <w:webHidden/>
          </w:rPr>
          <w:instrText xml:space="preserve"> PAGEREF _Toc527040898 \h </w:instrText>
        </w:r>
        <w:r>
          <w:rPr>
            <w:noProof/>
            <w:webHidden/>
          </w:rPr>
        </w:r>
        <w:r>
          <w:rPr>
            <w:noProof/>
            <w:webHidden/>
          </w:rPr>
          <w:fldChar w:fldCharType="separate"/>
        </w:r>
        <w:r>
          <w:rPr>
            <w:noProof/>
            <w:webHidden/>
          </w:rPr>
          <w:t>9</w:t>
        </w:r>
        <w:r>
          <w:rPr>
            <w:noProof/>
            <w:webHidden/>
          </w:rPr>
          <w:fldChar w:fldCharType="end"/>
        </w:r>
      </w:hyperlink>
    </w:p>
    <w:p w:rsidR="00102FF8" w:rsidRDefault="00102FF8">
      <w:pPr>
        <w:pStyle w:val="Verzeichnis2"/>
        <w:tabs>
          <w:tab w:val="left" w:pos="880"/>
          <w:tab w:val="right" w:leader="dot" w:pos="9062"/>
        </w:tabs>
        <w:rPr>
          <w:rFonts w:asciiTheme="minorHAnsi" w:eastAsiaTheme="minorEastAsia" w:hAnsiTheme="minorHAnsi" w:cstheme="minorBidi"/>
          <w:noProof/>
          <w:szCs w:val="22"/>
        </w:rPr>
      </w:pPr>
      <w:hyperlink w:anchor="_Toc527040899" w:history="1">
        <w:r w:rsidRPr="00CC1E7D">
          <w:rPr>
            <w:rStyle w:val="Hyperlink"/>
            <w:noProof/>
          </w:rPr>
          <w:t>6.6</w:t>
        </w:r>
        <w:r>
          <w:rPr>
            <w:rFonts w:asciiTheme="minorHAnsi" w:eastAsiaTheme="minorEastAsia" w:hAnsiTheme="minorHAnsi" w:cstheme="minorBidi"/>
            <w:noProof/>
            <w:szCs w:val="22"/>
          </w:rPr>
          <w:tab/>
        </w:r>
        <w:r w:rsidRPr="00CC1E7D">
          <w:rPr>
            <w:rStyle w:val="Hyperlink"/>
            <w:noProof/>
          </w:rPr>
          <w:t>Sonstiges</w:t>
        </w:r>
        <w:r>
          <w:rPr>
            <w:noProof/>
            <w:webHidden/>
          </w:rPr>
          <w:tab/>
        </w:r>
        <w:r>
          <w:rPr>
            <w:noProof/>
            <w:webHidden/>
          </w:rPr>
          <w:fldChar w:fldCharType="begin"/>
        </w:r>
        <w:r>
          <w:rPr>
            <w:noProof/>
            <w:webHidden/>
          </w:rPr>
          <w:instrText xml:space="preserve"> PAGEREF _Toc527040899 \h </w:instrText>
        </w:r>
        <w:r>
          <w:rPr>
            <w:noProof/>
            <w:webHidden/>
          </w:rPr>
        </w:r>
        <w:r>
          <w:rPr>
            <w:noProof/>
            <w:webHidden/>
          </w:rPr>
          <w:fldChar w:fldCharType="separate"/>
        </w:r>
        <w:r>
          <w:rPr>
            <w:noProof/>
            <w:webHidden/>
          </w:rPr>
          <w:t>9</w:t>
        </w:r>
        <w:r>
          <w:rPr>
            <w:noProof/>
            <w:webHidden/>
          </w:rPr>
          <w:fldChar w:fldCharType="end"/>
        </w:r>
      </w:hyperlink>
    </w:p>
    <w:p w:rsidR="00102FF8" w:rsidRDefault="00102FF8">
      <w:pPr>
        <w:pStyle w:val="Verzeichnis1"/>
        <w:tabs>
          <w:tab w:val="right" w:leader="dot" w:pos="9062"/>
        </w:tabs>
        <w:rPr>
          <w:rFonts w:asciiTheme="minorHAnsi" w:eastAsiaTheme="minorEastAsia" w:hAnsiTheme="minorHAnsi" w:cstheme="minorBidi"/>
          <w:noProof/>
          <w:szCs w:val="22"/>
        </w:rPr>
      </w:pPr>
      <w:hyperlink w:anchor="_Toc527040900" w:history="1">
        <w:r w:rsidRPr="00CC1E7D">
          <w:rPr>
            <w:rStyle w:val="Hyperlink"/>
            <w:noProof/>
          </w:rPr>
          <w:t>Historie</w:t>
        </w:r>
        <w:r>
          <w:rPr>
            <w:noProof/>
            <w:webHidden/>
          </w:rPr>
          <w:tab/>
        </w:r>
        <w:r>
          <w:rPr>
            <w:noProof/>
            <w:webHidden/>
          </w:rPr>
          <w:fldChar w:fldCharType="begin"/>
        </w:r>
        <w:r>
          <w:rPr>
            <w:noProof/>
            <w:webHidden/>
          </w:rPr>
          <w:instrText xml:space="preserve"> PAGEREF _Toc527040900 \h </w:instrText>
        </w:r>
        <w:r>
          <w:rPr>
            <w:noProof/>
            <w:webHidden/>
          </w:rPr>
        </w:r>
        <w:r>
          <w:rPr>
            <w:noProof/>
            <w:webHidden/>
          </w:rPr>
          <w:fldChar w:fldCharType="separate"/>
        </w:r>
        <w:r>
          <w:rPr>
            <w:noProof/>
            <w:webHidden/>
          </w:rPr>
          <w:t>10</w:t>
        </w:r>
        <w:r>
          <w:rPr>
            <w:noProof/>
            <w:webHidden/>
          </w:rPr>
          <w:fldChar w:fldCharType="end"/>
        </w:r>
      </w:hyperlink>
    </w:p>
    <w:p w:rsidR="00A670CC" w:rsidRDefault="00A670CC" w:rsidP="00A670CC">
      <w:r>
        <w:fldChar w:fldCharType="end"/>
      </w:r>
      <w:bookmarkStart w:id="5" w:name="_Toc179772802"/>
    </w:p>
    <w:p w:rsidR="00E73077" w:rsidRDefault="00A670CC" w:rsidP="00A670CC">
      <w:pPr>
        <w:pStyle w:val="berschrift1"/>
      </w:pPr>
      <w:r>
        <w:br w:type="page"/>
      </w:r>
      <w:bookmarkStart w:id="6" w:name="_Toc527040872"/>
      <w:r w:rsidR="00E73077" w:rsidRPr="00950C36">
        <w:lastRenderedPageBreak/>
        <w:t>Zielsetzung</w:t>
      </w:r>
      <w:bookmarkEnd w:id="5"/>
      <w:bookmarkEnd w:id="6"/>
    </w:p>
    <w:p w:rsidR="00E73077" w:rsidRDefault="00AB3904" w:rsidP="00D80939">
      <w:r>
        <w:t>Das InEK stelle im Auftrag des Bundesministeriums für Gesundheit (BMG) ein Erfassungsformular für die Krankenhäuser mit pflegesensitiven Abteilungen zur Verfügung, über das die entsprechenden Daten eingesammelt werden. Aufgrund der politischen Bedeutung ist ein hoher Qualitätsstandard zu sichern.</w:t>
      </w:r>
    </w:p>
    <w:p w:rsidR="00AB3904" w:rsidRDefault="00AB3904" w:rsidP="00D80939"/>
    <w:p w:rsidR="00AB3904" w:rsidRDefault="00AB3904" w:rsidP="00D80939">
      <w:r>
        <w:t>Auch wenn die Fehlerfreiheit von Software nicht nachweisbar ist, wird das Risiko von Fehlern durch die entsprechenden und im Folgenden beschriebenen Maßnahmen minimiert. Dabei handelt es sich um Maßnahmen, wie sie bereits für das übrige Datenportal gelten; in weiten werden sie jedoch intensiver und mit zeitlich höherem Aufwand durchgeführt.</w:t>
      </w:r>
    </w:p>
    <w:p w:rsidR="008B4359" w:rsidRDefault="00AB3904" w:rsidP="00950C36">
      <w:pPr>
        <w:pStyle w:val="berschrift1"/>
      </w:pPr>
      <w:bookmarkStart w:id="7" w:name="_Toc527040873"/>
      <w:r>
        <w:t>Programmierfehler</w:t>
      </w:r>
      <w:bookmarkEnd w:id="7"/>
    </w:p>
    <w:p w:rsidR="00AB3904" w:rsidRPr="00AB3904" w:rsidRDefault="00AB3904" w:rsidP="00AB3904">
      <w:r>
        <w:t>Unter einem Programmierfehler wird eine Anweisung im Quelltext verstanden, welche zu einem unerwünschten Verhalten des Programms führt. Dies kann sich als offensichtliches Problem manifestieren, wie beispielsweise ein Programmabsturz, oder aber zu einer schleichend falschen Datenverarbeitung führen, die erst zu einem späteren Zeitpunkt auffällt.</w:t>
      </w:r>
    </w:p>
    <w:p w:rsidR="006469E9" w:rsidRDefault="006469E9" w:rsidP="00950C36">
      <w:pPr>
        <w:pStyle w:val="berschrift2"/>
      </w:pPr>
      <w:bookmarkStart w:id="8" w:name="_Toc527040874"/>
      <w:r>
        <w:t>Quellcode</w:t>
      </w:r>
      <w:bookmarkEnd w:id="8"/>
    </w:p>
    <w:p w:rsidR="007B7603" w:rsidRDefault="007B7603" w:rsidP="007B7603">
      <w:r>
        <w:t xml:space="preserve">Beim Quellcode handelt es sich um Anweisungen in einer Programmiersprache, welche im Rahmen eines </w:t>
      </w:r>
      <w:proofErr w:type="spellStart"/>
      <w:r>
        <w:t>Build</w:t>
      </w:r>
      <w:proofErr w:type="spellEnd"/>
      <w:r>
        <w:t xml:space="preserve">-Prozesses in eine ausführbare Applikation übersetzt werden. </w:t>
      </w:r>
    </w:p>
    <w:p w:rsidR="007B7603" w:rsidRDefault="007B7603" w:rsidP="007B7603">
      <w:pPr>
        <w:pStyle w:val="berschrift3"/>
      </w:pPr>
      <w:bookmarkStart w:id="9" w:name="_Toc527040875"/>
      <w:r>
        <w:t>Statische Codeanalyse</w:t>
      </w:r>
      <w:bookmarkEnd w:id="9"/>
    </w:p>
    <w:p w:rsidR="007B7603" w:rsidRDefault="007B7603" w:rsidP="007B7603">
      <w:r>
        <w:t>Im Rahmen der Qualitätssicherung wird eine statische Code-Analyse durchgeführt. Dies dient der Suche nach eventuellen Fehlern</w:t>
      </w:r>
      <w:r w:rsidR="00B05064">
        <w:t xml:space="preserve"> und potenziellen Fehlerquellen, sowohl automatisiert als auch</w:t>
      </w:r>
      <w:r>
        <w:t xml:space="preserve"> durch eine oder mehrere Personen, welche nicht den betreffenden Code entwickelt haben. Im Rahmen der Codeanalyse wird gleichzeitig die Qualität des Quell</w:t>
      </w:r>
      <w:r w:rsidR="00B05064">
        <w:t>codes</w:t>
      </w:r>
      <w:r>
        <w:t xml:space="preserve"> im Hinblick auf Lesbarkeit</w:t>
      </w:r>
      <w:r w:rsidR="00B05064">
        <w:t>, überschaubare Einheiten, Programmierstandards überprüft.</w:t>
      </w:r>
    </w:p>
    <w:p w:rsidR="00B05064" w:rsidRDefault="00B05064" w:rsidP="00B05064">
      <w:pPr>
        <w:pStyle w:val="berschrift3"/>
      </w:pPr>
      <w:bookmarkStart w:id="10" w:name="_Toc527040876"/>
      <w:r>
        <w:t>Code Review</w:t>
      </w:r>
      <w:bookmarkEnd w:id="10"/>
    </w:p>
    <w:p w:rsidR="00B05064" w:rsidRPr="007B7603" w:rsidRDefault="00B05064" w:rsidP="007B7603">
      <w:r>
        <w:t>Im Rahmen eines Reviews stellt Entwickler den Quellcode einem anderen Entwickler oder einer Gruppe vor. Dabei wird gemeinsam auf die im vorherigen Abschnitt genannten Punkte geachtet.</w:t>
      </w:r>
    </w:p>
    <w:p w:rsidR="00987D96" w:rsidRDefault="00466A15" w:rsidP="00950C36">
      <w:pPr>
        <w:pStyle w:val="berschrift2"/>
      </w:pPr>
      <w:bookmarkStart w:id="11" w:name="_Toc527040877"/>
      <w:r>
        <w:t>Unit-Test</w:t>
      </w:r>
      <w:bookmarkEnd w:id="11"/>
    </w:p>
    <w:p w:rsidR="00950C36" w:rsidRPr="00950C36" w:rsidRDefault="00466A15" w:rsidP="00950C36">
      <w:r>
        <w:t>Ein Unit-Test ist ein Stück Software, welche eine klar abgegrenzte kleine Programmeinheit, in der Regel einen Funktionsaufruf (in Java Methode genannt) überprüft. Unit-Tests werden beim Übersetzen des Quellcodes in das lauffähige Programm ausgeführt. Ändert sich das Verhalten des Programms versehentlich, so führt dies zu anderen Ergebnissen, als in den Unit-Tests definiert und es erfolgt eine entsprechende Fehlermeldung. Voraussetzung hierfür ist eine ausreichende Testabdeckung</w:t>
      </w:r>
      <w:r w:rsidR="006469E9">
        <w:t xml:space="preserve"> der kritischen Funktionen</w:t>
      </w:r>
      <w:r>
        <w:t>.</w:t>
      </w:r>
      <w:r w:rsidR="006469E9">
        <w:t xml:space="preserve"> </w:t>
      </w:r>
    </w:p>
    <w:p w:rsidR="00987D96" w:rsidRDefault="006469E9" w:rsidP="00950C36">
      <w:pPr>
        <w:pStyle w:val="berschrift3"/>
      </w:pPr>
      <w:bookmarkStart w:id="12" w:name="_Toc527040878"/>
      <w:r>
        <w:t>Unit-Test bei der Programmierung</w:t>
      </w:r>
      <w:bookmarkEnd w:id="12"/>
    </w:p>
    <w:p w:rsidR="006469E9" w:rsidRDefault="006469E9" w:rsidP="006469E9">
      <w:r>
        <w:t>Unit-Tests werden direkt vom Entwickler zeitgleich oder sehr zeitnah mit den zu programmierenden Funktionen so erstellt, dass die Ausführung automatisch im Rahmen der Übersetzung in ein ablauffähiges Programm erfolgt.</w:t>
      </w:r>
    </w:p>
    <w:p w:rsidR="006469E9" w:rsidRDefault="006469E9" w:rsidP="006469E9">
      <w:pPr>
        <w:pStyle w:val="berschrift3"/>
        <w:numPr>
          <w:ilvl w:val="2"/>
          <w:numId w:val="42"/>
        </w:numPr>
      </w:pPr>
      <w:bookmarkStart w:id="13" w:name="_Toc527040879"/>
      <w:r>
        <w:lastRenderedPageBreak/>
        <w:t>Unit-Test bei der Qualitätssicherung</w:t>
      </w:r>
      <w:bookmarkEnd w:id="13"/>
    </w:p>
    <w:p w:rsidR="006469E9" w:rsidRPr="006469E9" w:rsidRDefault="006469E9" w:rsidP="006469E9">
      <w:r>
        <w:t xml:space="preserve">Es wird geprüft, ob die Unit-Tests eine ausreichende Testabdeckung liefern. </w:t>
      </w:r>
      <w:r w:rsidR="005A00DB">
        <w:t>Sofern die Testabdeckung zu gering ist, erfolgt wahlweise ein Auftrag an den Entwickler zur Erstellung weiterer Tests oder die direkte Erstellung weiterer Tests im Rahmen der Qualitätssicherung-</w:t>
      </w:r>
    </w:p>
    <w:p w:rsidR="005F17BE" w:rsidRDefault="005A00DB" w:rsidP="005F17BE">
      <w:pPr>
        <w:pStyle w:val="berschrift1"/>
      </w:pPr>
      <w:bookmarkStart w:id="14" w:name="_Toc527040880"/>
      <w:r>
        <w:t>Mögliche Angriffsvektoren und deren Abwehr</w:t>
      </w:r>
      <w:bookmarkEnd w:id="14"/>
    </w:p>
    <w:p w:rsidR="005A00DB" w:rsidRDefault="006469E9" w:rsidP="006469E9">
      <w:r>
        <w:t xml:space="preserve">Bereits im Rahmen früher Überlegungen wurde festgelegt, keine Daten in der DMZ zu speichern und auch keinen direkten Zugriff aus der DMZ auf die Datenbank zu erlauben. </w:t>
      </w:r>
      <w:r w:rsidR="005A00DB">
        <w:t xml:space="preserve">Dem System ist in der DMZ ein HTTP-Server vorgeschaltet, welcher gleichzeitig der Lastverteilung dient und Anfragen an das Datenportal auf einen von mehreren Applikationsservern weiterleitet. </w:t>
      </w:r>
      <w:r>
        <w:t xml:space="preserve">Der Zugriff auf die Daten erfolgt über einen </w:t>
      </w:r>
      <w:r w:rsidR="005A00DB">
        <w:t>dieser</w:t>
      </w:r>
      <w:r>
        <w:t xml:space="preserve"> Applikationsserver, </w:t>
      </w:r>
      <w:r w:rsidR="005A00DB">
        <w:t>welche im InEK-Netz beheimatet sind</w:t>
      </w:r>
      <w:r>
        <w:t>.</w:t>
      </w:r>
    </w:p>
    <w:p w:rsidR="006469E9" w:rsidRDefault="006469E9" w:rsidP="006469E9">
      <w:r>
        <w:t xml:space="preserve"> </w:t>
      </w:r>
    </w:p>
    <w:p w:rsidR="006469E9" w:rsidRDefault="006469E9" w:rsidP="006469E9">
      <w:r>
        <w:t>Die Kommunikation mit dem Anwender erfolgt über einen verschlüsselten Kanal (HTTPS).</w:t>
      </w:r>
      <w:r w:rsidR="005A00DB">
        <w:t xml:space="preserve"> Anfragen, die nicht für das Datenportal bestimmt sind, werden vom HTTP-Server nicht an die Applikation weitergeleitet. Anfragen im ungesicherten Protokoll werden auf das gesicherte Protokoll weitergeleitet. Nur mit diesem ist eine Nutzung des Datenportals möglich.</w:t>
      </w:r>
    </w:p>
    <w:p w:rsidR="006469E9" w:rsidRDefault="006469E9" w:rsidP="006469E9"/>
    <w:p w:rsidR="006469E9" w:rsidRDefault="006469E9" w:rsidP="005A00DB">
      <w:r>
        <w:t>Dies vorausgeschickt, erfolgen hier weitere Überlegungen zu möglichen Angriffsvektoren sowie deren Abwehr.</w:t>
      </w:r>
    </w:p>
    <w:p w:rsidR="006469E9" w:rsidRDefault="006469E9" w:rsidP="006469E9"/>
    <w:p w:rsidR="006469E9" w:rsidRDefault="006469E9" w:rsidP="006469E9">
      <w:r>
        <w:t xml:space="preserve">Im Folgenden werden mögliche Angriffsvektoren gelistet. Daraus abgeleitet werden Maßnahmen, die entweder innerhalb oder außerhalb des </w:t>
      </w:r>
      <w:r w:rsidR="005A00DB">
        <w:t>Datenp</w:t>
      </w:r>
      <w:r>
        <w:t>ortals erfolgen. Soweit die Maßnahmen nicht innerhalb de</w:t>
      </w:r>
      <w:r w:rsidR="005A00DB">
        <w:t>s Datenportals</w:t>
      </w:r>
      <w:r>
        <w:t xml:space="preserve"> erfolgen, sind sie hier im Wesentlichen nur kurz erwähnt</w:t>
      </w:r>
      <w:r w:rsidR="005A00DB">
        <w:t xml:space="preserve"> und werden durch die Administration umgesetzt</w:t>
      </w:r>
      <w:r>
        <w:t>.</w:t>
      </w:r>
      <w:r w:rsidR="005A00DB">
        <w:t xml:space="preserve"> </w:t>
      </w:r>
      <w:r>
        <w:t>Maßnahmen innerhalb der Applikation haben dagegen direkten Einfluss auf die Programmentwicklung.</w:t>
      </w:r>
    </w:p>
    <w:p w:rsidR="006469E9" w:rsidRDefault="006469E9" w:rsidP="005A00DB">
      <w:pPr>
        <w:pStyle w:val="berschrift2"/>
      </w:pPr>
      <w:bookmarkStart w:id="15" w:name="_Toc527040881"/>
      <w:r>
        <w:t>Unberechtigter Zugriff auf den HTTP-Server (DMZ)</w:t>
      </w:r>
      <w:bookmarkEnd w:id="15"/>
    </w:p>
    <w:p w:rsidR="006469E9" w:rsidRDefault="006469E9" w:rsidP="006469E9">
      <w:r>
        <w:t>Sollte es einem Eindringling gelingen, Zugriff auf den HTTPS-Server oder gar Kontrolle über diesen zu erlangen, so besteht die Möglichkeit, diesen zu missbrauchen. Auf dem HTP-Server in der DMZ werden jedoch keine Daten vorgehalten, so dass ein möglicher Schaden entsprechend begrenzt ist. Vom HTTP-Server kann jedoch eine Verbindung mit dem Applikations-Server aufgenommen werden.</w:t>
      </w:r>
      <w:r w:rsidR="005A00DB">
        <w:t xml:space="preserve"> </w:t>
      </w:r>
      <w:r>
        <w:t>Für diesen gelten weitere Sicherheitsmaßnahmen:</w:t>
      </w:r>
    </w:p>
    <w:p w:rsidR="006469E9" w:rsidRDefault="006469E9" w:rsidP="006469E9"/>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Für den Zugriff auf ein Benutzerkonto ist die Kenntnis der Zugangsdaten (Login + Kennwort) erforderlich, so dass diese entsprechend geschützt sind.</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Zur Vermeidung eines </w:t>
      </w:r>
      <w:proofErr w:type="spellStart"/>
      <w:r w:rsidRPr="0026119B">
        <w:rPr>
          <w:rFonts w:ascii="Frutiger 57Cn" w:hAnsi="Frutiger 57Cn"/>
        </w:rPr>
        <w:t>Brute</w:t>
      </w:r>
      <w:proofErr w:type="spellEnd"/>
      <w:r w:rsidRPr="0026119B">
        <w:rPr>
          <w:rFonts w:ascii="Frutiger 57Cn" w:hAnsi="Frutiger 57Cn"/>
        </w:rPr>
        <w:t xml:space="preserve">-Force-Angriffs werden die möglichen </w:t>
      </w:r>
      <w:proofErr w:type="spellStart"/>
      <w:r w:rsidRPr="0026119B">
        <w:rPr>
          <w:rFonts w:ascii="Frutiger 57Cn" w:hAnsi="Frutiger 57Cn"/>
        </w:rPr>
        <w:t>Loginversuche</w:t>
      </w:r>
      <w:proofErr w:type="spellEnd"/>
      <w:r w:rsidRPr="0026119B">
        <w:rPr>
          <w:rFonts w:ascii="Frutiger 57Cn" w:hAnsi="Frutiger 57Cn"/>
        </w:rPr>
        <w:t xml:space="preserve"> pro Zeiteinheit beschränkt.</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Der Zugriff auf die Daten ist auf geeignete Weise an ein erfolgreiches Login zu knüpfen</w:t>
      </w:r>
    </w:p>
    <w:p w:rsidR="006469E9" w:rsidRPr="0026119B" w:rsidRDefault="006469E9" w:rsidP="005A00DB">
      <w:pPr>
        <w:pStyle w:val="Listenabsatz"/>
        <w:numPr>
          <w:ilvl w:val="0"/>
          <w:numId w:val="43"/>
        </w:numPr>
        <w:rPr>
          <w:rFonts w:ascii="Frutiger 57Cn" w:hAnsi="Frutiger 57Cn"/>
        </w:rPr>
      </w:pPr>
      <w:r w:rsidRPr="0026119B">
        <w:rPr>
          <w:rFonts w:ascii="Frutiger 57Cn" w:hAnsi="Frutiger 57Cn"/>
        </w:rPr>
        <w:t xml:space="preserve">Bei längerer Inaktivität erfolgt ein automatisches </w:t>
      </w:r>
      <w:proofErr w:type="spellStart"/>
      <w:r w:rsidRPr="0026119B">
        <w:rPr>
          <w:rFonts w:ascii="Frutiger 57Cn" w:hAnsi="Frutiger 57Cn"/>
        </w:rPr>
        <w:t>Logout</w:t>
      </w:r>
      <w:proofErr w:type="spellEnd"/>
    </w:p>
    <w:p w:rsidR="006469E9" w:rsidRDefault="006469E9" w:rsidP="006469E9"/>
    <w:p w:rsidR="006469E9" w:rsidRDefault="006469E9" w:rsidP="006469E9">
      <w:r>
        <w:t>Vorrangiges Ziel ist jedoch, zu verhindern, dass eine unberechtigte Person überhaupt in das System eindringen kann. Dieses Ziel ist jedoch nicht über die Applikation, sondern über geeignete Maßnahmen, die für das gesamte Netz gelten, zu erreichen. Diese Maßnahmen sind von der Systemadministration festzulegen und durchzuführen.</w:t>
      </w:r>
      <w:r w:rsidR="0026119B">
        <w:t xml:space="preserve"> </w:t>
      </w:r>
      <w:r>
        <w:t>Sie liegen außerhalb des Fokus dieses Dokuments.</w:t>
      </w:r>
    </w:p>
    <w:p w:rsidR="006469E9" w:rsidRDefault="006469E9" w:rsidP="0026119B">
      <w:pPr>
        <w:pStyle w:val="berschrift2"/>
      </w:pPr>
      <w:bookmarkStart w:id="16" w:name="_Toc527040882"/>
      <w:r>
        <w:lastRenderedPageBreak/>
        <w:t>Direktzugriff auf die Datenbank</w:t>
      </w:r>
      <w:bookmarkEnd w:id="16"/>
    </w:p>
    <w:p w:rsidR="006469E9" w:rsidRDefault="006469E9" w:rsidP="006469E9">
      <w:r>
        <w:t>Innerhalb des InEK-Netzes ist ein direkter Zugriff auf die Datenbank möglich. Dies ist erforderlich, damit die berechtigten Personen vernünftig mit diesen Daten arbeiten können</w:t>
      </w:r>
      <w:r w:rsidR="0026119B">
        <w:t>, z.B. im Rahmen einer Überwachung des Regelbetriebs oder zur Beantwortung spezieller Anfragen seitens der Anwender</w:t>
      </w:r>
      <w:r>
        <w:t>.</w:t>
      </w:r>
      <w:r w:rsidR="0026119B">
        <w:t xml:space="preserve"> </w:t>
      </w:r>
      <w:r>
        <w:t xml:space="preserve">Da ein solcher Zugriff am </w:t>
      </w:r>
      <w:r w:rsidR="0026119B">
        <w:t>Datenp</w:t>
      </w:r>
      <w:r>
        <w:t>ortal vorbei erfolgt, liegt dieser nicht im Fokus der Programmentwicklung und damit außerhalb dieses Dokuments</w:t>
      </w:r>
    </w:p>
    <w:p w:rsidR="0026119B" w:rsidRDefault="0026119B" w:rsidP="006469E9"/>
    <w:p w:rsidR="006469E9" w:rsidRDefault="006469E9" w:rsidP="006469E9">
      <w:r>
        <w:t xml:space="preserve">Es gelten die gleichen Schutzmaßnahmen wie für alle anderen Datenbanken: </w:t>
      </w:r>
    </w:p>
    <w:p w:rsidR="006469E9" w:rsidRDefault="006469E9" w:rsidP="006469E9">
      <w:r>
        <w:t>Durch geeignete, von der Systemadministration festzulegende Maßnahmen, wird verhindert, dass Unberechtigte in das InEK-Netz eindringen oder sonst wie Zugriff auf die Daten (z.B. via Datensicherung) erhalten.</w:t>
      </w:r>
      <w:r w:rsidR="0026119B">
        <w:t xml:space="preserve"> </w:t>
      </w:r>
    </w:p>
    <w:p w:rsidR="006469E9" w:rsidRDefault="006469E9" w:rsidP="006469E9">
      <w:r>
        <w:t>Für den Zugriff auf die Daten durch den Applikationsserver sowie berechtigte Personen werden nur die minimal erforderlichen Rechte vergeben.</w:t>
      </w:r>
    </w:p>
    <w:p w:rsidR="006469E9" w:rsidRDefault="006469E9" w:rsidP="0026119B">
      <w:pPr>
        <w:pStyle w:val="berschrift2"/>
      </w:pPr>
      <w:bookmarkStart w:id="17" w:name="_Toc527040883"/>
      <w:proofErr w:type="spellStart"/>
      <w:r>
        <w:t>Denial</w:t>
      </w:r>
      <w:proofErr w:type="spellEnd"/>
      <w:r>
        <w:t xml:space="preserve"> </w:t>
      </w:r>
      <w:proofErr w:type="spellStart"/>
      <w:r>
        <w:t>of</w:t>
      </w:r>
      <w:proofErr w:type="spellEnd"/>
      <w:r>
        <w:t xml:space="preserve"> Service (</w:t>
      </w:r>
      <w:proofErr w:type="spellStart"/>
      <w:r>
        <w:t>DoS</w:t>
      </w:r>
      <w:proofErr w:type="spellEnd"/>
      <w:r>
        <w:t>)</w:t>
      </w:r>
      <w:bookmarkEnd w:id="17"/>
    </w:p>
    <w:p w:rsidR="006469E9" w:rsidRDefault="006469E9" w:rsidP="006469E9">
      <w:r>
        <w:t>Bei diesem Angriff wird versucht, den Server durch eine hohe Anzahl von Zugriffen in einen betriebsunfähigen Zustand zu versetzen. Es handelt sich vornehmlich um einen Angriff auf den Server selbst und weniger auf die Applikation. Der vorgeschaltete HTTP-Server wird seitens der Administration entsprechend dem Stand der Technik geschützt.</w:t>
      </w:r>
    </w:p>
    <w:p w:rsidR="006469E9" w:rsidRDefault="006469E9" w:rsidP="006469E9"/>
    <w:p w:rsidR="006469E9" w:rsidRDefault="006469E9" w:rsidP="006469E9">
      <w:r>
        <w:t xml:space="preserve">Innerhalb der Applikation ist ein verstärkter Zugriff nicht im Sinne eines </w:t>
      </w:r>
      <w:proofErr w:type="spellStart"/>
      <w:r>
        <w:t>DoS</w:t>
      </w:r>
      <w:proofErr w:type="spellEnd"/>
      <w:r>
        <w:t xml:space="preserve">, sondern zum Austesten von Logins denkbar. Dies ist </w:t>
      </w:r>
      <w:r w:rsidR="006040FD">
        <w:t xml:space="preserve">weiter oben </w:t>
      </w:r>
      <w:r>
        <w:t>in "Unberechtig</w:t>
      </w:r>
      <w:r w:rsidR="006040FD">
        <w:t>ter Zugriff auf den HTTP-S</w:t>
      </w:r>
      <w:r>
        <w:t>erver (DMZ)" beschrieben.</w:t>
      </w:r>
    </w:p>
    <w:p w:rsidR="006469E9" w:rsidRDefault="006469E9" w:rsidP="0026119B">
      <w:pPr>
        <w:pStyle w:val="berschrift2"/>
      </w:pPr>
      <w:bookmarkStart w:id="18" w:name="_Toc527040884"/>
      <w:r>
        <w:t>SQL-Injection</w:t>
      </w:r>
      <w:bookmarkEnd w:id="18"/>
    </w:p>
    <w:p w:rsidR="006469E9" w:rsidRDefault="006469E9" w:rsidP="006469E9">
      <w:r>
        <w:t>Der Angreifer versucht, durch Eingabe von SQL-Ausdrücken in den Eingabefeldern die Kontrolle über das System zu erlangen oder Daten zu manipulieren.</w:t>
      </w:r>
    </w:p>
    <w:p w:rsidR="006469E9" w:rsidRDefault="006469E9" w:rsidP="006469E9"/>
    <w:p w:rsidR="006469E9" w:rsidRDefault="006469E9" w:rsidP="006469E9">
      <w:r>
        <w:t xml:space="preserve">Beispiel: </w:t>
      </w:r>
    </w:p>
    <w:p w:rsidR="006469E9" w:rsidRDefault="006469E9" w:rsidP="006469E9">
      <w:r>
        <w:t xml:space="preserve">Das Login erfolge über ein dynamisch erstelltes SQL-Statement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Pr>
          <w:i/>
        </w:rPr>
        <w:t>‘ + Eingabe + ‘</w:t>
      </w:r>
    </w:p>
    <w:p w:rsidR="006469E9" w:rsidRDefault="006469E9" w:rsidP="006469E9">
      <w:r>
        <w:t xml:space="preserve">Der Angreifer gibt im Kennwortfeld " </w:t>
      </w:r>
      <w:r w:rsidR="006040FD">
        <w:t xml:space="preserve">‘ </w:t>
      </w:r>
      <w:proofErr w:type="spellStart"/>
      <w:r>
        <w:t>or</w:t>
      </w:r>
      <w:proofErr w:type="spellEnd"/>
      <w:r>
        <w:t xml:space="preserve"> </w:t>
      </w:r>
      <w:r w:rsidR="006040FD">
        <w:t>1=1;“</w:t>
      </w:r>
      <w:r>
        <w:t xml:space="preserve"> ein.</w:t>
      </w:r>
    </w:p>
    <w:p w:rsidR="006469E9" w:rsidRDefault="006469E9" w:rsidP="006469E9">
      <w:r>
        <w:t xml:space="preserve">Damit wird das Statement automatisch zu </w:t>
      </w:r>
      <w:r w:rsidRPr="006040FD">
        <w:rPr>
          <w:i/>
        </w:rPr>
        <w:t xml:space="preserve">… </w:t>
      </w:r>
      <w:proofErr w:type="spellStart"/>
      <w:r w:rsidRPr="006040FD">
        <w:rPr>
          <w:i/>
        </w:rPr>
        <w:t>where</w:t>
      </w:r>
      <w:proofErr w:type="spellEnd"/>
      <w:r w:rsidRPr="006040FD">
        <w:rPr>
          <w:i/>
        </w:rPr>
        <w:t xml:space="preserve"> </w:t>
      </w:r>
      <w:proofErr w:type="spellStart"/>
      <w:r w:rsidRPr="006040FD">
        <w:rPr>
          <w:i/>
        </w:rPr>
        <w:t>password</w:t>
      </w:r>
      <w:proofErr w:type="spellEnd"/>
      <w:r w:rsidRPr="006040FD">
        <w:rPr>
          <w:i/>
        </w:rPr>
        <w:t xml:space="preserve"> = </w:t>
      </w:r>
      <w:r w:rsidR="006040FD" w:rsidRPr="006040FD">
        <w:rPr>
          <w:i/>
        </w:rPr>
        <w:t>‘ ‘</w:t>
      </w:r>
      <w:r w:rsidRPr="006040FD">
        <w:rPr>
          <w:i/>
        </w:rPr>
        <w:t xml:space="preserve"> </w:t>
      </w:r>
      <w:proofErr w:type="spellStart"/>
      <w:r w:rsidRPr="006040FD">
        <w:rPr>
          <w:i/>
        </w:rPr>
        <w:t>or</w:t>
      </w:r>
      <w:proofErr w:type="spellEnd"/>
      <w:r w:rsidRPr="006040FD">
        <w:rPr>
          <w:i/>
        </w:rPr>
        <w:t xml:space="preserve"> </w:t>
      </w:r>
      <w:r w:rsidR="006040FD" w:rsidRPr="006040FD">
        <w:rPr>
          <w:i/>
        </w:rPr>
        <w:t>1=1</w:t>
      </w:r>
      <w:proofErr w:type="gramStart"/>
      <w:r w:rsidR="006040FD" w:rsidRPr="006040FD">
        <w:rPr>
          <w:i/>
        </w:rPr>
        <w:t>;‘</w:t>
      </w:r>
      <w:proofErr w:type="gramEnd"/>
      <w:r>
        <w:t xml:space="preserve"> ergänzt und ein Login erfolgreich</w:t>
      </w:r>
      <w:r w:rsidR="006040FD">
        <w:t xml:space="preserve"> durchgeführt</w:t>
      </w:r>
      <w:r>
        <w:t>.</w:t>
      </w:r>
    </w:p>
    <w:p w:rsidR="006469E9" w:rsidRDefault="006469E9" w:rsidP="006469E9"/>
    <w:p w:rsidR="006469E9" w:rsidRDefault="006469E9" w:rsidP="006469E9">
      <w:r>
        <w:t>SQL-Injection wird im Rahmen der sicheren Programmentwicklung verhindert.</w:t>
      </w:r>
    </w:p>
    <w:p w:rsidR="006469E9" w:rsidRDefault="006469E9" w:rsidP="006469E9"/>
    <w:p w:rsidR="006469E9" w:rsidRPr="0026119B" w:rsidRDefault="006469E9" w:rsidP="0026119B">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6469E9" w:rsidRDefault="006469E9" w:rsidP="0026119B">
      <w:pPr>
        <w:pStyle w:val="Listenabsatz"/>
        <w:numPr>
          <w:ilvl w:val="0"/>
          <w:numId w:val="44"/>
        </w:numPr>
        <w:rPr>
          <w:rFonts w:ascii="Frutiger 57Cn" w:hAnsi="Frutiger 57Cn"/>
        </w:rPr>
      </w:pPr>
      <w:r w:rsidRPr="0026119B">
        <w:rPr>
          <w:rFonts w:ascii="Frutiger 57Cn" w:hAnsi="Frutiger 57Cn"/>
        </w:rPr>
        <w:t>Parametrisierte Abfragen erfolgen ausschließlich via JPA und werden nicht wie im obigen Beispiel dynamisch zusammengebaut. Dies sorgt für eine sichere Erstellung der Statements entsprechend der sogenannten "</w:t>
      </w:r>
      <w:proofErr w:type="spellStart"/>
      <w:r w:rsidRPr="0026119B">
        <w:rPr>
          <w:rFonts w:ascii="Frutiger 57Cn" w:hAnsi="Frutiger 57Cn"/>
        </w:rPr>
        <w:t>Prepared</w:t>
      </w:r>
      <w:proofErr w:type="spellEnd"/>
      <w:r w:rsidRPr="0026119B">
        <w:rPr>
          <w:rFonts w:ascii="Frutiger 57Cn" w:hAnsi="Frutiger 57Cn"/>
        </w:rPr>
        <w:t xml:space="preserve"> Statements".</w:t>
      </w:r>
    </w:p>
    <w:p w:rsidR="006040FD" w:rsidRPr="0026119B" w:rsidRDefault="006040FD" w:rsidP="0026119B">
      <w:pPr>
        <w:pStyle w:val="Listenabsatz"/>
        <w:numPr>
          <w:ilvl w:val="0"/>
          <w:numId w:val="44"/>
        </w:numPr>
        <w:rPr>
          <w:rFonts w:ascii="Frutiger 57Cn" w:hAnsi="Frutiger 57Cn"/>
        </w:rPr>
      </w:pPr>
      <w:r>
        <w:rPr>
          <w:rFonts w:ascii="Frutiger 57Cn" w:hAnsi="Frutiger 57Cn"/>
        </w:rPr>
        <w:t>An Stellen, an denen beispielsweise aus Performancegründen eine native Abfrage erforderlich ist, die dynamisch zusammengesetzt wird, erfolgt dies nur unter kontrollierten Bedingungen, z.B. Nutzung einer Ganzzahl-Variablen, welche eine textuelle Ergänzung wie oben angeführt, bereits durch ihren Datentyp verhindert.</w:t>
      </w:r>
    </w:p>
    <w:p w:rsidR="006469E9" w:rsidRDefault="00111E47" w:rsidP="006469E9">
      <w:r>
        <w:t>Im Rahmen der Qualitätssicherung erfolgt ein besonderes Codereview im Hinblick auf die Datenanbindung-</w:t>
      </w:r>
    </w:p>
    <w:p w:rsidR="00111E47" w:rsidRDefault="00111E47" w:rsidP="00111E47">
      <w:pPr>
        <w:pStyle w:val="berschrift2"/>
      </w:pPr>
      <w:bookmarkStart w:id="19" w:name="_Toc527040885"/>
      <w:r>
        <w:t>HTTP und sonstige Injection</w:t>
      </w:r>
      <w:bookmarkEnd w:id="19"/>
    </w:p>
    <w:p w:rsidR="00111E47" w:rsidRDefault="00111E47" w:rsidP="006469E9">
      <w:r>
        <w:t xml:space="preserve">Der Angreifer versucht, über die Eingabefelder HTTP-Code oder sonstiges, beispielsweise JavaScript-Code, in die Applikation einzuschleusen. Das Prinzip entspricht dabei der SQL-Injection; lediglich Sprachelemente und Ziel sind ein anderes. Die Abwehr dieser Bedrohung erfolgt in </w:t>
      </w:r>
      <w:r w:rsidR="000143DB">
        <w:t>ähnlicher</w:t>
      </w:r>
      <w:r>
        <w:t xml:space="preserve"> Art und Weise.</w:t>
      </w:r>
    </w:p>
    <w:p w:rsidR="00111E47" w:rsidRDefault="00111E47" w:rsidP="006469E9"/>
    <w:p w:rsidR="00111E47" w:rsidRDefault="00111E47" w:rsidP="00111E47">
      <w:pPr>
        <w:pStyle w:val="Listenabsatz"/>
        <w:numPr>
          <w:ilvl w:val="0"/>
          <w:numId w:val="44"/>
        </w:numPr>
        <w:rPr>
          <w:rFonts w:ascii="Frutiger 57Cn" w:hAnsi="Frutiger 57Cn"/>
        </w:rPr>
      </w:pPr>
      <w:r w:rsidRPr="0026119B">
        <w:rPr>
          <w:rFonts w:ascii="Frutiger 57Cn" w:hAnsi="Frutiger 57Cn"/>
        </w:rPr>
        <w:t>Eingabefelder werden unmittelbar validiert, so dass sie nur gültigen Inhalt enthalten</w:t>
      </w:r>
    </w:p>
    <w:p w:rsidR="00111E47" w:rsidRDefault="00111E47" w:rsidP="00111E47">
      <w:pPr>
        <w:pStyle w:val="Listenabsatz"/>
        <w:numPr>
          <w:ilvl w:val="0"/>
          <w:numId w:val="44"/>
        </w:numPr>
        <w:rPr>
          <w:rFonts w:ascii="Frutiger 57Cn" w:hAnsi="Frutiger 57Cn"/>
        </w:rPr>
      </w:pPr>
      <w:r>
        <w:rPr>
          <w:rFonts w:ascii="Frutiger 57Cn" w:hAnsi="Frutiger 57Cn"/>
        </w:rPr>
        <w:t>Eingabefelder werden „</w:t>
      </w:r>
      <w:proofErr w:type="spellStart"/>
      <w:r>
        <w:rPr>
          <w:rFonts w:ascii="Frutiger 57Cn" w:hAnsi="Frutiger 57Cn"/>
        </w:rPr>
        <w:t>escaped</w:t>
      </w:r>
      <w:proofErr w:type="spellEnd"/>
      <w:r>
        <w:rPr>
          <w:rFonts w:ascii="Frutiger 57Cn" w:hAnsi="Frutiger 57Cn"/>
        </w:rPr>
        <w:t>“, so dass spezielle HTML-Zeichenfolgen nicht als solche interpretiert werden. Beispiel: „&lt;b&gt;“ als HTML interpretiert, führt zu einer Fettschrift. Soll dies als Text dargestellt werden, so</w:t>
      </w:r>
      <w:r w:rsidR="000143DB">
        <w:rPr>
          <w:rFonts w:ascii="Frutiger 57Cn" w:hAnsi="Frutiger 57Cn"/>
        </w:rPr>
        <w:t xml:space="preserve"> wird dies als „&amp;</w:t>
      </w:r>
      <w:proofErr w:type="spellStart"/>
      <w:r w:rsidR="000143DB">
        <w:rPr>
          <w:rFonts w:ascii="Frutiger 57Cn" w:hAnsi="Frutiger 57Cn"/>
        </w:rPr>
        <w:t>lt</w:t>
      </w:r>
      <w:proofErr w:type="gramStart"/>
      <w:r w:rsidR="000143DB">
        <w:rPr>
          <w:rFonts w:ascii="Frutiger 57Cn" w:hAnsi="Frutiger 57Cn"/>
        </w:rPr>
        <w:t>;b</w:t>
      </w:r>
      <w:proofErr w:type="gramEnd"/>
      <w:r w:rsidR="000143DB">
        <w:rPr>
          <w:rFonts w:ascii="Frutiger 57Cn" w:hAnsi="Frutiger 57Cn"/>
        </w:rPr>
        <w:t>&amp;gt</w:t>
      </w:r>
      <w:proofErr w:type="spellEnd"/>
      <w:r w:rsidR="000143DB">
        <w:rPr>
          <w:rFonts w:ascii="Frutiger 57Cn" w:hAnsi="Frutiger 57Cn"/>
        </w:rPr>
        <w:t>;“ codiert. Die Sequenz „&amp;..</w:t>
      </w:r>
      <w:proofErr w:type="gramStart"/>
      <w:r w:rsidR="000143DB">
        <w:rPr>
          <w:rFonts w:ascii="Frutiger 57Cn" w:hAnsi="Frutiger 57Cn"/>
        </w:rPr>
        <w:t>;</w:t>
      </w:r>
      <w:proofErr w:type="gramEnd"/>
      <w:r w:rsidR="000143DB">
        <w:rPr>
          <w:rFonts w:ascii="Frutiger 57Cn" w:hAnsi="Frutiger 57Cn"/>
        </w:rPr>
        <w:t>“ codiert die Zeichen, so dass diese nicht als HTML interpretiert, für den Anwender aber korrekt dargestellt werden.</w:t>
      </w:r>
    </w:p>
    <w:p w:rsidR="000143DB" w:rsidRPr="000143DB" w:rsidRDefault="000143DB" w:rsidP="000143DB">
      <w:r>
        <w:t>Das verwendete Web-Framework (JSF) sorgt automatisch für die korrekte Codierung, soweit dies nicht bewusst überschrieben wird. Es wird geprüft, ob nicht versehentlich das „</w:t>
      </w:r>
      <w:proofErr w:type="spellStart"/>
      <w:r>
        <w:t>Escapen</w:t>
      </w:r>
      <w:proofErr w:type="spellEnd"/>
      <w:r>
        <w:t>“ abgeschaltet wurde.</w:t>
      </w:r>
    </w:p>
    <w:p w:rsidR="00720053" w:rsidRDefault="00720053" w:rsidP="00720053">
      <w:pPr>
        <w:pStyle w:val="berschrift2"/>
      </w:pPr>
      <w:bookmarkStart w:id="20" w:name="_Toc527040886"/>
      <w:r>
        <w:t>Cross-Site Scripting und weitere Angriffe</w:t>
      </w:r>
      <w:bookmarkEnd w:id="20"/>
    </w:p>
    <w:p w:rsidR="00720053" w:rsidRDefault="00720053" w:rsidP="00111E47">
      <w:r>
        <w:t>Bekannte Angriffsvektoren wie Cross-Site Scripting werden bereits durch das verwendete Web-Framework adressiert und entsprechend dem Stand der Technik abgewehrt, so dass hier keine besonderen Maßnahmen im Rahmen der Programmentwicklung erforderlich sind.</w:t>
      </w:r>
    </w:p>
    <w:p w:rsidR="00720053" w:rsidRDefault="00720053" w:rsidP="00720053">
      <w:pPr>
        <w:pStyle w:val="berschrift2"/>
      </w:pPr>
      <w:bookmarkStart w:id="21" w:name="_Toc527040887"/>
      <w:r>
        <w:t>Unautorisierter bzw. direkter Aufruf einzelner Seiten</w:t>
      </w:r>
      <w:bookmarkEnd w:id="21"/>
    </w:p>
    <w:p w:rsidR="00720053" w:rsidRDefault="00720053" w:rsidP="00111E47">
      <w:r>
        <w:t xml:space="preserve">Beim Datenportal und somit auch um die Formulare der </w:t>
      </w:r>
      <w:proofErr w:type="spellStart"/>
      <w:r>
        <w:t>PpUGV</w:t>
      </w:r>
      <w:proofErr w:type="spellEnd"/>
      <w:r>
        <w:t xml:space="preserve"> handelt es sich um eine Web-Applikation. Hierfür werden über einen Web-Browser einzelne „Seiten“ (URL) aufgerufen. Ohne ein vorheriges Login ist eine Nutzung der Applikation (mit Ausnahme öffentlicher Seiten wie Registrierung und Login)</w:t>
      </w:r>
      <w:r w:rsidR="007B7603">
        <w:t xml:space="preserve"> nicht zulässig.</w:t>
      </w:r>
    </w:p>
    <w:p w:rsidR="007B7603" w:rsidRDefault="007B7603" w:rsidP="00111E47"/>
    <w:p w:rsidR="007B7603" w:rsidRDefault="007B7603" w:rsidP="00111E47">
      <w:r>
        <w:t>Ruft ein Anwender versehentlich (oder Angreifer absichtlich) eine Seite ohne vorheriges Login auf, so erfolgt eine automatische Umleitung auf den Login-Dialog; eine nicht autorisierte Nutzung wird somit unterbunden.</w:t>
      </w:r>
    </w:p>
    <w:p w:rsidR="002146BC" w:rsidRDefault="002146BC" w:rsidP="002146BC"/>
    <w:p w:rsidR="007B7603" w:rsidRPr="00D3034E" w:rsidRDefault="007B7603" w:rsidP="002146BC">
      <w:r>
        <w:t xml:space="preserve">Im Rahmen der Qualitätssicherung wird versucht, die Formulare der </w:t>
      </w:r>
      <w:proofErr w:type="spellStart"/>
      <w:r>
        <w:t>PpUGV</w:t>
      </w:r>
      <w:proofErr w:type="spellEnd"/>
      <w:r>
        <w:t xml:space="preserve"> ohne Anmeldung direkt aufzurufen. Erwartet wird bei jedem dieser Versuche die Umleitung auf den Login-Dialog.</w:t>
      </w:r>
    </w:p>
    <w:p w:rsidR="00821BA5" w:rsidRDefault="00B05064" w:rsidP="00B05064">
      <w:pPr>
        <w:pStyle w:val="berschrift2"/>
      </w:pPr>
      <w:bookmarkStart w:id="22" w:name="_Toc527040888"/>
      <w:proofErr w:type="spellStart"/>
      <w:r w:rsidRPr="00B05064">
        <w:t>Vulnerabilit</w:t>
      </w:r>
      <w:r>
        <w:t>y</w:t>
      </w:r>
      <w:proofErr w:type="spellEnd"/>
      <w:r>
        <w:t xml:space="preserve"> Scan</w:t>
      </w:r>
      <w:bookmarkEnd w:id="22"/>
    </w:p>
    <w:p w:rsidR="00B05064" w:rsidRDefault="00B05064" w:rsidP="00095489">
      <w:r>
        <w:t>Im Rahmen der Qualitätssicherung werden toolgestützt automatisierte Scans durchgeführt. Die Tools sind in der Lage, die meisten der aufgeführten Angriffsvektoren durchzuführen und das Ergebnis zu dokumentieren.</w:t>
      </w:r>
    </w:p>
    <w:p w:rsidR="004B24D4" w:rsidRDefault="004B24D4" w:rsidP="00B05064">
      <w:pPr>
        <w:pStyle w:val="berschrift1"/>
      </w:pPr>
      <w:bookmarkStart w:id="23" w:name="_Toc527040889"/>
      <w:r>
        <w:t xml:space="preserve">Look </w:t>
      </w:r>
      <w:proofErr w:type="spellStart"/>
      <w:r>
        <w:t>and</w:t>
      </w:r>
      <w:proofErr w:type="spellEnd"/>
      <w:r>
        <w:t xml:space="preserve"> </w:t>
      </w:r>
      <w:proofErr w:type="spellStart"/>
      <w:r>
        <w:t>Feel</w:t>
      </w:r>
      <w:bookmarkEnd w:id="23"/>
      <w:proofErr w:type="spellEnd"/>
    </w:p>
    <w:p w:rsidR="004B24D4" w:rsidRDefault="004B24D4" w:rsidP="004B24D4">
      <w:r>
        <w:t xml:space="preserve">Auch wenn die Funktionen entsprechend </w:t>
      </w:r>
      <w:proofErr w:type="spellStart"/>
      <w:r>
        <w:t>PpUGV</w:t>
      </w:r>
      <w:proofErr w:type="spellEnd"/>
      <w:r>
        <w:t xml:space="preserve"> technisch in die Infrastruktur des Datenportals eingebunden sind, handelt es sich um eine eigenständige Applikation, welche nach dem Login per einfachem Klick aufgerufen wird. Als solche ist sie optisch vom restlichen Portal derart abzugrenzen, dass ein Anwender in weiten Teilen das bekannte Look </w:t>
      </w:r>
      <w:proofErr w:type="spellStart"/>
      <w:r>
        <w:t>and</w:t>
      </w:r>
      <w:proofErr w:type="spellEnd"/>
      <w:r>
        <w:t xml:space="preserve"> </w:t>
      </w:r>
      <w:proofErr w:type="spellStart"/>
      <w:r>
        <w:t>Feel</w:t>
      </w:r>
      <w:proofErr w:type="spellEnd"/>
      <w:r>
        <w:t xml:space="preserve"> wiederfindet, die Applikation gleichzeitig direkt erkannt wird, beispielsweise durch eine andere Farbgestaltung.</w:t>
      </w:r>
    </w:p>
    <w:p w:rsidR="002024B4" w:rsidRDefault="002024B4" w:rsidP="004B24D4"/>
    <w:p w:rsidR="002024B4" w:rsidRPr="004B24D4" w:rsidRDefault="002024B4" w:rsidP="004B24D4">
      <w:r>
        <w:t>Es muss unmittelbar erkennbar sein, dass das InEK die Erfassung im Auftrag des BMG durchführt.</w:t>
      </w:r>
    </w:p>
    <w:p w:rsidR="00B05064" w:rsidRDefault="00B05064" w:rsidP="00B05064">
      <w:pPr>
        <w:pStyle w:val="berschrift1"/>
      </w:pPr>
      <w:bookmarkStart w:id="24" w:name="_Toc527040890"/>
      <w:r>
        <w:t>Termine</w:t>
      </w:r>
      <w:bookmarkEnd w:id="24"/>
    </w:p>
    <w:p w:rsidR="00B05064" w:rsidRDefault="00B05064" w:rsidP="00B05064">
      <w:r>
        <w:t>Die Qualitätssicherung erfolgt entwicklungsbegleitend. Somit gelten</w:t>
      </w:r>
      <w:r w:rsidR="004B24D4">
        <w:t>, maximal leicht zeitversetzt,</w:t>
      </w:r>
      <w:r>
        <w:t xml:space="preserve"> die gleichen</w:t>
      </w:r>
      <w:r w:rsidR="004B24D4">
        <w:t xml:space="preserve"> Terminvorgaben wie für die Entwicklung. Hierbei handelt es sich um</w:t>
      </w:r>
    </w:p>
    <w:p w:rsidR="004B24D4" w:rsidRDefault="004B24D4" w:rsidP="00B05064"/>
    <w:p w:rsidR="004B24D4" w:rsidRDefault="004B24D4" w:rsidP="00B05064">
      <w:r>
        <w:t>Bis 06.10.18</w:t>
      </w:r>
      <w:r>
        <w:tab/>
        <w:t>Alle Funktionen sind programmiert</w:t>
      </w:r>
    </w:p>
    <w:p w:rsidR="004B24D4" w:rsidRDefault="004B24D4" w:rsidP="00B05064">
      <w:r>
        <w:t>Bis 11.10.18</w:t>
      </w:r>
      <w:r>
        <w:tab/>
        <w:t>Interner Anwendertest und Überarbeitung der Funktionen entsprechend Feedback</w:t>
      </w:r>
    </w:p>
    <w:p w:rsidR="004B24D4" w:rsidRDefault="004B24D4" w:rsidP="00B05064">
      <w:r>
        <w:t>12.10.18</w:t>
      </w:r>
      <w:r>
        <w:tab/>
        <w:t xml:space="preserve">Die Funktionen </w:t>
      </w:r>
      <w:proofErr w:type="spellStart"/>
      <w:r>
        <w:t>PpUGV</w:t>
      </w:r>
      <w:proofErr w:type="spellEnd"/>
      <w:r>
        <w:t xml:space="preserve"> sind bereit zum Einsatz. Ggf. erfolgt zusätzlich ein externer Test</w:t>
      </w:r>
    </w:p>
    <w:p w:rsidR="002024B4" w:rsidRDefault="002024B4" w:rsidP="00B05064">
      <w:r>
        <w:lastRenderedPageBreak/>
        <w:t>22.10.18</w:t>
      </w:r>
      <w:r>
        <w:tab/>
        <w:t xml:space="preserve">Versand der Informationsbriefe, Beginn Nutzung der </w:t>
      </w:r>
      <w:proofErr w:type="spellStart"/>
      <w:r>
        <w:t>PpUGV</w:t>
      </w:r>
      <w:proofErr w:type="spellEnd"/>
      <w:r>
        <w:t>-Formulare</w:t>
      </w:r>
    </w:p>
    <w:p w:rsidR="00D87373" w:rsidRDefault="00D87373" w:rsidP="00B05064"/>
    <w:p w:rsidR="00D87373" w:rsidRDefault="00D87373" w:rsidP="00D87373">
      <w:pPr>
        <w:pStyle w:val="berschrift1"/>
      </w:pPr>
      <w:bookmarkStart w:id="25" w:name="_Toc527040891"/>
      <w:r>
        <w:t>Prüf</w:t>
      </w:r>
      <w:r w:rsidR="000B0360">
        <w:t>-E</w:t>
      </w:r>
      <w:r>
        <w:t>rgebnisse</w:t>
      </w:r>
      <w:bookmarkEnd w:id="25"/>
    </w:p>
    <w:p w:rsidR="00324497" w:rsidRPr="00324497" w:rsidRDefault="00324497" w:rsidP="00324497">
      <w:r>
        <w:t>Die Prüfergebnisse dokumentieren die durchgeführten Prüfungen. Neben den o.a. Qualitätskriterien erfolgen auch funktionale und inhaltliche Prüfungen. Insofern können Reihenfolge und Inhalte von der obigen Aufzählung abweichen.</w:t>
      </w:r>
      <w:r w:rsidR="00695C56">
        <w:t xml:space="preserve"> Inhaltliche Prüfungen durch die Fachabteilung Ökonomie werden gesondert durchgeführt und sind nicht Bestandteil dieses Dokuments</w:t>
      </w:r>
    </w:p>
    <w:p w:rsidR="002663F4" w:rsidRDefault="002663F4" w:rsidP="002663F4">
      <w:pPr>
        <w:pStyle w:val="berschrift2"/>
      </w:pPr>
      <w:bookmarkStart w:id="26" w:name="_Toc527040892"/>
      <w:r>
        <w:t>Look-</w:t>
      </w:r>
      <w:proofErr w:type="spellStart"/>
      <w:r>
        <w:t>And</w:t>
      </w:r>
      <w:proofErr w:type="spellEnd"/>
      <w:r>
        <w:t>-</w:t>
      </w:r>
      <w:proofErr w:type="spellStart"/>
      <w:r>
        <w:t>Feel</w:t>
      </w:r>
      <w:bookmarkEnd w:id="26"/>
      <w:proofErr w:type="spellEnd"/>
    </w:p>
    <w:p w:rsidR="002663F4" w:rsidRDefault="002663F4" w:rsidP="002663F4">
      <w:r>
        <w:t>Die Funktionalität Care (</w:t>
      </w:r>
      <w:proofErr w:type="spellStart"/>
      <w:r>
        <w:t>PpUGV</w:t>
      </w:r>
      <w:proofErr w:type="spellEnd"/>
      <w:r>
        <w:t>) soll sich als eigenständiger Bereich optisch vom übrigen Datenportal absetzen, gleichzeitig gewohnte Strukturen beibehalten. Es ist als separate Applikation entwickelt, welche über das Daten-Portal-Login erreicht wird. Wie in den übrigen Portal-Bereichen findet der Anwender links eine Navigation, welche er zum Wechsel in andere Bereiche nutzen kann, während die eigentliche Dateneingabe im größeren Bereich rechts erfolgt. Diese Gemeinsamkeit sichert für existierende Portal-Nutzer eine weitgehend gewohnte Bedienung, wenn auch Care mit einer insgesamt moderneren Oberflächengestaltung daherkommt. Der Anwender findet sich hier schnell zurecht.</w:t>
      </w:r>
    </w:p>
    <w:p w:rsidR="00D87373" w:rsidRDefault="00245552" w:rsidP="00245552">
      <w:pPr>
        <w:pStyle w:val="berschrift2"/>
      </w:pPr>
      <w:bookmarkStart w:id="27" w:name="_Toc527040893"/>
      <w:r>
        <w:t>SQL-</w:t>
      </w:r>
      <w:r w:rsidR="002663F4">
        <w:t xml:space="preserve"> und URL-</w:t>
      </w:r>
      <w:r>
        <w:t>Injection</w:t>
      </w:r>
      <w:bookmarkEnd w:id="27"/>
    </w:p>
    <w:p w:rsidR="006133C5" w:rsidRPr="006133C5" w:rsidRDefault="006133C5" w:rsidP="006133C5">
      <w:pPr>
        <w:pStyle w:val="berschrift3"/>
      </w:pPr>
      <w:bookmarkStart w:id="28" w:name="_Toc527040894"/>
      <w:r>
        <w:t>Datenbankzugriffe</w:t>
      </w:r>
      <w:bookmarkEnd w:id="28"/>
    </w:p>
    <w:p w:rsidR="00C12D9D" w:rsidRDefault="00245552" w:rsidP="00B05064">
      <w:r>
        <w:t xml:space="preserve">Entsprechend statischer Codeanalyse </w:t>
      </w:r>
      <w:r w:rsidR="00C12D9D">
        <w:t xml:space="preserve">der </w:t>
      </w:r>
      <w:proofErr w:type="spellStart"/>
      <w:r w:rsidR="00C12D9D">
        <w:t>PpUGV</w:t>
      </w:r>
      <w:proofErr w:type="spellEnd"/>
      <w:r w:rsidR="00C12D9D">
        <w:t xml:space="preserve">-Datenzugriffe </w:t>
      </w:r>
      <w:r>
        <w:t xml:space="preserve">(Stand 09.10.18) gibt </w:t>
      </w:r>
      <w:r w:rsidR="00C12D9D">
        <w:t>es drei Arten von Datenbankzugriffen</w:t>
      </w:r>
      <w:r w:rsidR="000B0360">
        <w:t xml:space="preserve">, alle unter Verwaltung von JPA (Java </w:t>
      </w:r>
      <w:proofErr w:type="spellStart"/>
      <w:r w:rsidR="000B0360">
        <w:t>Persistence</w:t>
      </w:r>
      <w:proofErr w:type="spellEnd"/>
      <w:r w:rsidR="000B0360">
        <w:t xml:space="preserve"> API):</w:t>
      </w:r>
    </w:p>
    <w:p w:rsidR="00C12D9D" w:rsidRDefault="00C12D9D" w:rsidP="00B05064"/>
    <w:p w:rsidR="00C12D9D" w:rsidRDefault="00C12D9D" w:rsidP="00C12D9D">
      <w:pPr>
        <w:pStyle w:val="Listenabsatz"/>
        <w:numPr>
          <w:ilvl w:val="0"/>
          <w:numId w:val="45"/>
        </w:numPr>
      </w:pPr>
      <w:r>
        <w:t>Direktes Mapping der Datenobjekte via JPA</w:t>
      </w:r>
    </w:p>
    <w:p w:rsidR="00C12D9D" w:rsidRDefault="00C12D9D" w:rsidP="00C12D9D">
      <w:pPr>
        <w:pStyle w:val="Listenabsatz"/>
        <w:numPr>
          <w:ilvl w:val="0"/>
          <w:numId w:val="45"/>
        </w:numPr>
      </w:pPr>
      <w:r>
        <w:t>Abfragen mittels JPQL (</w:t>
      </w:r>
      <w:r w:rsidRPr="00C12D9D">
        <w:t xml:space="preserve">Java </w:t>
      </w:r>
      <w:proofErr w:type="spellStart"/>
      <w:r w:rsidRPr="00C12D9D">
        <w:t>Persistence</w:t>
      </w:r>
      <w:proofErr w:type="spellEnd"/>
      <w:r w:rsidRPr="00C12D9D">
        <w:t xml:space="preserve"> Query Language</w:t>
      </w:r>
      <w:r>
        <w:t>)</w:t>
      </w:r>
    </w:p>
    <w:p w:rsidR="00C12D9D" w:rsidRPr="00C12D9D" w:rsidRDefault="00C12D9D" w:rsidP="00C12D9D">
      <w:pPr>
        <w:pStyle w:val="Listenabsatz"/>
        <w:numPr>
          <w:ilvl w:val="0"/>
          <w:numId w:val="45"/>
        </w:numPr>
        <w:rPr>
          <w:lang w:val="en-GB"/>
        </w:rPr>
      </w:pPr>
      <w:proofErr w:type="spellStart"/>
      <w:r w:rsidRPr="00C12D9D">
        <w:rPr>
          <w:lang w:val="en-GB"/>
        </w:rPr>
        <w:t>Abfragen</w:t>
      </w:r>
      <w:proofErr w:type="spellEnd"/>
      <w:r w:rsidRPr="00C12D9D">
        <w:rPr>
          <w:lang w:val="en-GB"/>
        </w:rPr>
        <w:t xml:space="preserve"> </w:t>
      </w:r>
      <w:proofErr w:type="spellStart"/>
      <w:r w:rsidRPr="00C12D9D">
        <w:rPr>
          <w:lang w:val="en-GB"/>
        </w:rPr>
        <w:t>mittels</w:t>
      </w:r>
      <w:proofErr w:type="spellEnd"/>
      <w:r w:rsidRPr="00C12D9D">
        <w:rPr>
          <w:lang w:val="en-GB"/>
        </w:rPr>
        <w:t xml:space="preserve"> SQL (Structured Query Languages)</w:t>
      </w:r>
    </w:p>
    <w:p w:rsidR="00C12D9D" w:rsidRDefault="00C12D9D" w:rsidP="00B05064">
      <w:r w:rsidRPr="00C12D9D">
        <w:t>Das direkte Mapping (1.) ist in Bezug auf SQL-Injektion u</w:t>
      </w:r>
      <w:r>
        <w:t>nkritisch.</w:t>
      </w:r>
    </w:p>
    <w:p w:rsidR="00C12D9D" w:rsidRDefault="00C12D9D" w:rsidP="00B05064"/>
    <w:p w:rsidR="00C12D9D" w:rsidRDefault="00C12D9D" w:rsidP="00B05064">
      <w:r>
        <w:t>JPQL-Abfragen</w:t>
      </w:r>
      <w:r w:rsidR="000B0360">
        <w:t xml:space="preserve"> (2.)</w:t>
      </w:r>
      <w:r>
        <w:t xml:space="preserve"> werden durch JPA</w:t>
      </w:r>
      <w:r w:rsidR="000B0360">
        <w:t xml:space="preserve"> in SQL-Anweisungen übersetzt, so dass diese mit SQL-Abfragen (3.) gemeinsam betrachtet werden können.</w:t>
      </w:r>
    </w:p>
    <w:p w:rsidR="000B0360" w:rsidRDefault="000B0360" w:rsidP="00B05064"/>
    <w:p w:rsidR="000B0360" w:rsidRPr="00C12D9D" w:rsidRDefault="000B0360" w:rsidP="00B05064">
      <w:r>
        <w:t>Kritisch sind Funktionen, bei denen eine Zeichenkette (String) übergeben und in die SQL-Abfrage eingebaut wird, den der Anwender durch seine Eingaben vorgeben kann. In einen solchen String könnten maligne SQL-Anweisungen versteckt werden.</w:t>
      </w:r>
    </w:p>
    <w:p w:rsidR="00245552" w:rsidRDefault="00245552" w:rsidP="00B05064"/>
    <w:p w:rsidR="000B0360" w:rsidRDefault="000B0360" w:rsidP="00B05064">
      <w:r>
        <w:t>Derartige String-Übergaben sind nicht vorhanden. Damit ist eine SQL-Injection nicht möglich.</w:t>
      </w:r>
    </w:p>
    <w:p w:rsidR="006133C5" w:rsidRDefault="006133C5" w:rsidP="006133C5">
      <w:pPr>
        <w:pStyle w:val="berschrift3"/>
      </w:pPr>
      <w:bookmarkStart w:id="29" w:name="_Toc527040895"/>
      <w:r>
        <w:t>Injection via URL</w:t>
      </w:r>
      <w:bookmarkEnd w:id="29"/>
    </w:p>
    <w:p w:rsidR="006133C5" w:rsidRDefault="006133C5" w:rsidP="006133C5">
      <w:r>
        <w:t>Zur Identifikation eines Datensatzes wird eine I</w:t>
      </w:r>
      <w:r w:rsidR="00E22B88">
        <w:t>D</w:t>
      </w:r>
      <w:r>
        <w:t xml:space="preserve"> via URL angegeben. Eine URL ist grundsätzlich ein Text, so dass hier ein Angreifen versuchen könnte, die I</w:t>
      </w:r>
      <w:r w:rsidR="00E22B88">
        <w:t>D</w:t>
      </w:r>
      <w:r>
        <w:t xml:space="preserve"> so zu manipulieren, dass hierüber eine SQL-Injection erfolgt. Letztendlich kann auch derart eingeschleuster Code nur beim Zugriff auf die Datenbank aktiv werden, so dass auch hier die oben festgestellten Schutzmechanismen greifen.</w:t>
      </w:r>
    </w:p>
    <w:p w:rsidR="006133C5" w:rsidRDefault="006133C5" w:rsidP="006133C5"/>
    <w:p w:rsidR="006133C5" w:rsidRDefault="006133C5" w:rsidP="006133C5">
      <w:r>
        <w:t>Im Rahmen der Qualitätssicherung wurde untersucht, ob über die URL-Injection neben SQL-Injection weitere Angriffe erfolgen könnten. Aus der URL wird der Paramater I</w:t>
      </w:r>
      <w:r w:rsidR="00E22B88">
        <w:t>D</w:t>
      </w:r>
      <w:r>
        <w:t xml:space="preserve"> ausgelesen. Geprüft wurde, was passiert, wenn der Anwender hier manipulativ Werte vorgibt. </w:t>
      </w:r>
    </w:p>
    <w:p w:rsidR="006133C5" w:rsidRDefault="006133C5" w:rsidP="006133C5"/>
    <w:p w:rsidR="006133C5" w:rsidRDefault="006133C5" w:rsidP="006133C5">
      <w:r>
        <w:t>Ist der Anwender nicht angemeldet, so erfolgt – wie bei jeder nicht öffentlichen Seite des InEK Datenportals</w:t>
      </w:r>
      <w:r w:rsidR="00E66C13">
        <w:t xml:space="preserve"> – eine Umleitung auf den Anmeldedialog. Somit ist es nur einem angemeldeten Anwender möglich, eine manipulierte URL zu nutzen.</w:t>
      </w:r>
    </w:p>
    <w:p w:rsidR="00E66C13" w:rsidRDefault="00E66C13" w:rsidP="006133C5"/>
    <w:p w:rsidR="00E66C13" w:rsidRDefault="00E66C13" w:rsidP="006133C5">
      <w:r>
        <w:t>Trägt der Anwender als ID die Kennung für neuen Datensatz ein, so kann er einen neuen Datensatz genauso anlegen, als ob er die „Neu“-Schaltfläche gewählt hätte. Das Anlegen eines Datensatzes erfolgt mit den Rechten des Anwenders. Insbesondere kann der Anwender nur ein freies IK gemäß seiner Berechtigung eintragen. Eine solch manipulierte URL kann der Anwender auch angeben, wenn die „Neu“-Schaltfläche nicht sichtbar ist, weil kein weiteres IK zur Verfügung steht. In einem solchen Fall kann der Anwender jedoch kein IK auswählen und damit den Datensatz auch nicht speichern. Damit ist eine derartig manipulierte URL unkritisch.</w:t>
      </w:r>
    </w:p>
    <w:p w:rsidR="00E66C13" w:rsidRDefault="00E66C13" w:rsidP="006133C5"/>
    <w:p w:rsidR="00E66C13" w:rsidRDefault="00E22B88" w:rsidP="00E22B88">
      <w:r>
        <w:t>Handelt es sich bei der ID nicht um eine „Neu“-Kennzeichnung, so versucht das Programm diese in eine Gan</w:t>
      </w:r>
      <w:r w:rsidR="005A247B">
        <w:t>z</w:t>
      </w:r>
      <w:r>
        <w:t>zahl umzuwandeln. Manipuliert der Anwender die URL so, dass er hier eine SQL-Anweisung einträgt, so schlägt die Umwandlung in eine Ganzzahl fehl und der Anwender wird auf eine Fehlerseite geleitet. Somit ist weder SQL- noch eine andere Injection möglich.</w:t>
      </w:r>
    </w:p>
    <w:p w:rsidR="00E22B88" w:rsidRDefault="00E22B88" w:rsidP="00E22B88"/>
    <w:p w:rsidR="00731F21" w:rsidRDefault="00731F21" w:rsidP="00E22B88">
      <w:r>
        <w:t>Gibt der Anwender in der URL eine ungültige ID an, so wird er auf eine Fehlerseite geleitet.</w:t>
      </w:r>
    </w:p>
    <w:p w:rsidR="00731F21" w:rsidRDefault="00731F21" w:rsidP="00E22B88"/>
    <w:p w:rsidR="005E745A" w:rsidRDefault="00E22B88" w:rsidP="00E22B88">
      <w:r>
        <w:t xml:space="preserve">Gibt der Anwender in der URL eine gültige ID an, so wird der Datensatz geladen, auch wenn der Anwender hierzu keine Berechtigung hat (Stand 10.10.18). </w:t>
      </w:r>
      <w:r w:rsidRPr="005E745A">
        <w:t>An dieser Stelle ist noch das Standardverhalten zu implementieren: Nach Einlesen des ID prüft das Programm, ob der Anwender genügend Zugriffsrechte hat. Fall</w:t>
      </w:r>
      <w:r w:rsidR="00731F21" w:rsidRPr="005E745A">
        <w:t>s</w:t>
      </w:r>
      <w:r w:rsidRPr="005E745A">
        <w:t xml:space="preserve"> n</w:t>
      </w:r>
      <w:r w:rsidR="00731F21" w:rsidRPr="005E745A">
        <w:t>icht</w:t>
      </w:r>
      <w:r w:rsidRPr="005E745A">
        <w:t>, wir</w:t>
      </w:r>
      <w:r w:rsidR="00731F21" w:rsidRPr="005E745A">
        <w:t>d der Zugriff unterbunden.</w:t>
      </w:r>
      <w:r w:rsidR="00731F21">
        <w:t xml:space="preserve"> Damit wird eine solche Manipulation unkritisch.</w:t>
      </w:r>
      <w:r w:rsidR="005E745A">
        <w:t xml:space="preserve"> </w:t>
      </w:r>
    </w:p>
    <w:p w:rsidR="00E22B88" w:rsidRDefault="005E745A" w:rsidP="00E22B88">
      <w:r>
        <w:t>Update 11.10.18: Das Standardverhalten ist implementiert. Gibt der Anwender manipulativ eine ID an, für die er keine Rechte hat, wird eine Fehlerseite angezeigt und der Anwender ausgeloggt.</w:t>
      </w:r>
    </w:p>
    <w:p w:rsidR="00731F21" w:rsidRDefault="00731F21" w:rsidP="00E22B88"/>
    <w:p w:rsidR="0023479C" w:rsidRDefault="0023479C" w:rsidP="00E22B88">
      <w:r>
        <w:t>Eine Web-Applikation wird über URL gesteuert. Insofern lassen sich Manipulationen nicht ausschließen. Durch die geprüften Maßnahmen – wenn das Standard-Verhalten implementiert wurde – sind fehlerhafte Zugriffe durch solche Manipulationen gemäß Stand der Technik auszuschließen.</w:t>
      </w:r>
    </w:p>
    <w:p w:rsidR="0023479C" w:rsidRDefault="0023479C" w:rsidP="00E22B88"/>
    <w:p w:rsidR="0023479C" w:rsidRDefault="0023479C" w:rsidP="00E22B88">
      <w:r>
        <w:t>Auch der Versuch, SQL-Injection automatisiert via Penetrationstool einzuschleusen, ist erwartungsgemäß fehlgeschlagen.</w:t>
      </w:r>
    </w:p>
    <w:p w:rsidR="004F3292" w:rsidRDefault="004F3292" w:rsidP="00F13654"/>
    <w:p w:rsidR="004F3292" w:rsidRDefault="00324497" w:rsidP="00324497">
      <w:pPr>
        <w:pStyle w:val="berschrift2"/>
      </w:pPr>
      <w:bookmarkStart w:id="30" w:name="_Toc527040896"/>
      <w:proofErr w:type="spellStart"/>
      <w:r>
        <w:t>Logging</w:t>
      </w:r>
      <w:proofErr w:type="spellEnd"/>
      <w:r>
        <w:t xml:space="preserve"> von Nutzeraktivitäten</w:t>
      </w:r>
      <w:bookmarkEnd w:id="30"/>
    </w:p>
    <w:p w:rsidR="00324497" w:rsidRDefault="00324497" w:rsidP="00324497">
      <w:r>
        <w:t>Es erfolgt ein Aktivitäten log, das heißt Aktivitäten wie Speichern, Senden etc. werden dokumentiert. Hierzu werden alle Speicherzeitpunkte mit dem jeweiligen Bearbeitungsstatus in ein Log geschrieben. Wechselt beispielsweise der Status von „neu“ auf „gesendet“, so kennzeichnet dies den Sendezeitpunkt an das InEK.</w:t>
      </w:r>
    </w:p>
    <w:p w:rsidR="00456DA5" w:rsidRDefault="00456DA5" w:rsidP="00324497"/>
    <w:p w:rsidR="00456DA5" w:rsidRDefault="00456DA5" w:rsidP="00324497">
      <w:r>
        <w:t>Der Eintrag in das Action-Log wurde positiv überprüft.</w:t>
      </w:r>
    </w:p>
    <w:p w:rsidR="00456DA5" w:rsidRDefault="00456DA5" w:rsidP="00324497"/>
    <w:p w:rsidR="00456DA5" w:rsidRDefault="00456DA5" w:rsidP="00324497">
      <w:r>
        <w:t xml:space="preserve">Ein </w:t>
      </w:r>
      <w:proofErr w:type="spellStart"/>
      <w:r>
        <w:t>ChangeLog</w:t>
      </w:r>
      <w:proofErr w:type="spellEnd"/>
      <w:r>
        <w:t>, in dem jede Feldänderung mit Feldwerten aufgezeichnet wird, ist bei Care nicht implementiert.</w:t>
      </w:r>
    </w:p>
    <w:p w:rsidR="00456DA5" w:rsidRDefault="00456DA5" w:rsidP="00324497"/>
    <w:p w:rsidR="00456DA5" w:rsidRDefault="00AE42A8" w:rsidP="00AE42A8">
      <w:pPr>
        <w:pStyle w:val="berschrift2"/>
      </w:pPr>
      <w:bookmarkStart w:id="31" w:name="_Toc527040897"/>
      <w:r>
        <w:t>Statische Codeanalyse</w:t>
      </w:r>
      <w:bookmarkEnd w:id="31"/>
    </w:p>
    <w:p w:rsidR="00AE42A8" w:rsidRDefault="00AE42A8" w:rsidP="00AE42A8">
      <w:r>
        <w:t xml:space="preserve">Im Rahmen der Codeanalyse wurden diverse kleinere Schwachpunkte entdeckt und behoben. </w:t>
      </w:r>
    </w:p>
    <w:p w:rsidR="00AE42A8" w:rsidRDefault="00AE42A8" w:rsidP="00AE42A8"/>
    <w:p w:rsidR="00AE42A8" w:rsidRDefault="00AE42A8" w:rsidP="00AE42A8">
      <w:r>
        <w:lastRenderedPageBreak/>
        <w:t>Das Datenmodel reicht in der Hauptsache Daten ohne weitere Verarbeitung von der Datenbank zur Oberfläche durch. Eine weitergehende Verarbeitung – und damit ein Ansatz für Unit-Tests – ist nur sporadisch vorhanden. Derzeit (11.10.18) existiert nur ein Unit-Test.</w:t>
      </w:r>
    </w:p>
    <w:p w:rsidR="005A247B" w:rsidRDefault="005A247B" w:rsidP="005A247B">
      <w:pPr>
        <w:pStyle w:val="berschrift2"/>
      </w:pPr>
      <w:bookmarkStart w:id="32" w:name="_Toc527040898"/>
      <w:r>
        <w:t>Code-Review</w:t>
      </w:r>
      <w:bookmarkEnd w:id="32"/>
    </w:p>
    <w:p w:rsidR="005A247B" w:rsidRDefault="005A247B" w:rsidP="00AE42A8">
      <w:r>
        <w:t>Gemeinsam mit dem Haupt-Entwickler wurde ein Code-Review durchgeführt (11.10.18). Im Rahmen dieses Reviews wurden diverse Optimierungen durchgeführt, die jedoch keine funktionalen Änderungen bedeuten, sondern „nur“ der Les- und Wartbarkeit des Programms dienen. Weitere derartige Änderungen wurden besprochen.</w:t>
      </w:r>
    </w:p>
    <w:p w:rsidR="005A247B" w:rsidRDefault="005A247B" w:rsidP="005A247B">
      <w:pPr>
        <w:pStyle w:val="berschrift2"/>
      </w:pPr>
      <w:bookmarkStart w:id="33" w:name="_Toc527040899"/>
      <w:r>
        <w:t>Sonstiges</w:t>
      </w:r>
      <w:bookmarkEnd w:id="33"/>
    </w:p>
    <w:p w:rsidR="005A247B" w:rsidRDefault="005A247B" w:rsidP="005A247B">
      <w:r>
        <w:t xml:space="preserve">Der Dialog hält einen Bereich für erläuternden Text vor. Dieser Text wird noch von der Fachabteilung geliefert. </w:t>
      </w:r>
    </w:p>
    <w:p w:rsidR="005A247B" w:rsidRDefault="005A247B" w:rsidP="005A247B"/>
    <w:p w:rsidR="005A247B" w:rsidRDefault="005A247B" w:rsidP="005A247B">
      <w:r>
        <w:t xml:space="preserve">Beim Speichern soll der Anwender eine Meldung erhalten, dass damit die Daten noch nicht abschließend an das InEK übermittelt wurden. Seitens der Fachabteilung wurde eine Info per Mail angedacht. Da Anwender erfahrungsgemäß die Daten häufig zwischendurch speichern, würde dies zu einer Mail-Flut führen. Es wurde die Möglichkeit einer klaren Meldung im Rahmen des Speicherdialogs besprochen. </w:t>
      </w:r>
      <w:r w:rsidR="00102FF8">
        <w:t>Dies ist für die endgültige Version mit dem Abteilungsleiter Ökonomie (derzeit außer Haus) abgestimmt werden.</w:t>
      </w:r>
    </w:p>
    <w:p w:rsidR="00102FF8" w:rsidRDefault="00102FF8" w:rsidP="005A247B"/>
    <w:p w:rsidR="00102FF8" w:rsidRPr="005A247B" w:rsidRDefault="00102FF8" w:rsidP="005A247B">
      <w:r>
        <w:t>Es wurde eine zusätzliche Funktion für den Excel-Export implementiert. Im Rahmen der Prüfung konnte eine Excel-Datei erfolgreich erzeugt und heruntergeladen werden.</w:t>
      </w:r>
    </w:p>
    <w:p w:rsidR="005F17BE" w:rsidRDefault="00950C36" w:rsidP="00950C36">
      <w:pPr>
        <w:pStyle w:val="berschrift"/>
      </w:pPr>
      <w:r>
        <w:br w:type="page"/>
      </w:r>
      <w:bookmarkStart w:id="34" w:name="_Toc527040900"/>
      <w:r w:rsidR="005F17BE">
        <w:lastRenderedPageBreak/>
        <w:t>Historie</w:t>
      </w:r>
      <w:bookmarkEnd w:id="34"/>
    </w:p>
    <w:p w:rsidR="00950C36" w:rsidRPr="00950C36" w:rsidRDefault="00950C36" w:rsidP="00950C36"/>
    <w:tbl>
      <w:tblPr>
        <w:tblW w:w="9180" w:type="dxa"/>
        <w:tblInd w:w="108" w:type="dxa"/>
        <w:tblLook w:val="01E0" w:firstRow="1" w:lastRow="1" w:firstColumn="1" w:lastColumn="1" w:noHBand="0" w:noVBand="0"/>
      </w:tblPr>
      <w:tblGrid>
        <w:gridCol w:w="918"/>
        <w:gridCol w:w="1422"/>
        <w:gridCol w:w="1359"/>
        <w:gridCol w:w="5481"/>
      </w:tblGrid>
      <w:tr w:rsidR="004D08C1" w:rsidRPr="00333751">
        <w:tc>
          <w:tcPr>
            <w:tcW w:w="918" w:type="dxa"/>
            <w:shd w:val="pct20" w:color="000000" w:fill="FFFFFF"/>
          </w:tcPr>
          <w:p w:rsidR="004D08C1" w:rsidRPr="00333751" w:rsidRDefault="004D08C1" w:rsidP="004D08C1">
            <w:pPr>
              <w:rPr>
                <w:b/>
                <w:bCs/>
              </w:rPr>
            </w:pPr>
            <w:r w:rsidRPr="00333751">
              <w:rPr>
                <w:b/>
                <w:bCs/>
              </w:rPr>
              <w:t>Version</w:t>
            </w:r>
          </w:p>
        </w:tc>
        <w:tc>
          <w:tcPr>
            <w:tcW w:w="1422" w:type="dxa"/>
            <w:shd w:val="pct20" w:color="000000" w:fill="FFFFFF"/>
          </w:tcPr>
          <w:p w:rsidR="004D08C1" w:rsidRPr="00333751" w:rsidRDefault="004D08C1" w:rsidP="004D08C1">
            <w:pPr>
              <w:rPr>
                <w:b/>
                <w:bCs/>
              </w:rPr>
            </w:pPr>
            <w:r w:rsidRPr="00333751">
              <w:rPr>
                <w:b/>
                <w:bCs/>
              </w:rPr>
              <w:t>Datum</w:t>
            </w:r>
          </w:p>
        </w:tc>
        <w:tc>
          <w:tcPr>
            <w:tcW w:w="1359" w:type="dxa"/>
            <w:shd w:val="pct20" w:color="000000" w:fill="FFFFFF"/>
          </w:tcPr>
          <w:p w:rsidR="004D08C1" w:rsidRPr="00333751" w:rsidRDefault="004D08C1" w:rsidP="004D08C1">
            <w:pPr>
              <w:rPr>
                <w:b/>
                <w:bCs/>
              </w:rPr>
            </w:pPr>
            <w:r w:rsidRPr="00333751">
              <w:rPr>
                <w:b/>
                <w:bCs/>
              </w:rPr>
              <w:t>Bearbeiter</w:t>
            </w:r>
          </w:p>
        </w:tc>
        <w:tc>
          <w:tcPr>
            <w:tcW w:w="5481" w:type="dxa"/>
            <w:shd w:val="pct20" w:color="000000" w:fill="FFFFFF"/>
          </w:tcPr>
          <w:p w:rsidR="004D08C1" w:rsidRPr="00333751" w:rsidRDefault="004D08C1" w:rsidP="004D08C1">
            <w:pPr>
              <w:rPr>
                <w:b/>
                <w:bCs/>
              </w:rPr>
            </w:pPr>
            <w:r w:rsidRPr="00333751">
              <w:rPr>
                <w:b/>
                <w:bCs/>
              </w:rPr>
              <w:t>Änderung</w:t>
            </w:r>
          </w:p>
        </w:tc>
      </w:tr>
      <w:tr w:rsidR="004D08C1" w:rsidRPr="00333751">
        <w:tc>
          <w:tcPr>
            <w:tcW w:w="918" w:type="dxa"/>
            <w:shd w:val="pct5" w:color="000000" w:fill="FFFFFF"/>
          </w:tcPr>
          <w:p w:rsidR="004D08C1" w:rsidRPr="004D08C1" w:rsidRDefault="00D52133" w:rsidP="004D08C1">
            <w:bookmarkStart w:id="35" w:name="Version"/>
            <w:bookmarkEnd w:id="35"/>
            <w:r>
              <w:t>0.1</w:t>
            </w:r>
          </w:p>
        </w:tc>
        <w:tc>
          <w:tcPr>
            <w:tcW w:w="1422" w:type="dxa"/>
            <w:shd w:val="pct5" w:color="000000" w:fill="FFFFFF"/>
          </w:tcPr>
          <w:p w:rsidR="007B7603" w:rsidRPr="004D08C1" w:rsidRDefault="007B7603" w:rsidP="004D08C1">
            <w:r>
              <w:t>2018-09-27</w:t>
            </w:r>
          </w:p>
        </w:tc>
        <w:tc>
          <w:tcPr>
            <w:tcW w:w="1359" w:type="dxa"/>
            <w:shd w:val="pct5" w:color="000000" w:fill="FFFFFF"/>
          </w:tcPr>
          <w:p w:rsidR="004D08C1" w:rsidRPr="004D08C1" w:rsidRDefault="00A33BF9" w:rsidP="004D08C1">
            <w:r>
              <w:t>MM</w:t>
            </w:r>
          </w:p>
        </w:tc>
        <w:tc>
          <w:tcPr>
            <w:tcW w:w="5481" w:type="dxa"/>
            <w:shd w:val="pct5" w:color="000000" w:fill="FFFFFF"/>
          </w:tcPr>
          <w:p w:rsidR="004D08C1" w:rsidRPr="004D08C1" w:rsidRDefault="00A33BF9" w:rsidP="004D08C1">
            <w:r>
              <w:t>Initiale Erstellung</w:t>
            </w:r>
          </w:p>
        </w:tc>
      </w:tr>
      <w:tr w:rsidR="00695C56" w:rsidRPr="00333751" w:rsidTr="004C11FD">
        <w:tc>
          <w:tcPr>
            <w:tcW w:w="918" w:type="dxa"/>
            <w:shd w:val="pct20" w:color="000000" w:fill="FFFFFF"/>
          </w:tcPr>
          <w:p w:rsidR="00695C56" w:rsidRPr="004D08C1" w:rsidRDefault="00695C56" w:rsidP="004C11FD">
            <w:r>
              <w:t>1.0</w:t>
            </w:r>
          </w:p>
        </w:tc>
        <w:tc>
          <w:tcPr>
            <w:tcW w:w="1422" w:type="dxa"/>
            <w:shd w:val="pct20" w:color="000000" w:fill="FFFFFF"/>
          </w:tcPr>
          <w:p w:rsidR="00695C56" w:rsidRPr="004D08C1" w:rsidRDefault="00695C56" w:rsidP="004C11FD">
            <w:r>
              <w:t>2018-10-09</w:t>
            </w:r>
          </w:p>
        </w:tc>
        <w:tc>
          <w:tcPr>
            <w:tcW w:w="1359" w:type="dxa"/>
            <w:shd w:val="pct20" w:color="000000" w:fill="FFFFFF"/>
          </w:tcPr>
          <w:p w:rsidR="00695C56" w:rsidRPr="004D08C1" w:rsidRDefault="00695C56" w:rsidP="004C11FD">
            <w:r>
              <w:t>MM</w:t>
            </w:r>
          </w:p>
        </w:tc>
        <w:tc>
          <w:tcPr>
            <w:tcW w:w="5481" w:type="dxa"/>
            <w:shd w:val="pct20" w:color="000000" w:fill="FFFFFF"/>
          </w:tcPr>
          <w:p w:rsidR="00695C56" w:rsidRPr="004D08C1" w:rsidRDefault="00695C56" w:rsidP="00695C56">
            <w:r>
              <w:t>Prüf</w:t>
            </w:r>
            <w:r>
              <w:t>-Ergebnisse</w:t>
            </w:r>
          </w:p>
        </w:tc>
      </w:tr>
      <w:tr w:rsidR="00695C56" w:rsidRPr="00333751" w:rsidTr="004C11FD">
        <w:tc>
          <w:tcPr>
            <w:tcW w:w="918" w:type="dxa"/>
            <w:shd w:val="pct5" w:color="000000" w:fill="FFFFFF"/>
          </w:tcPr>
          <w:p w:rsidR="00695C56" w:rsidRPr="004D08C1" w:rsidRDefault="00695C56" w:rsidP="004C11FD">
            <w:r>
              <w:t>1.1</w:t>
            </w:r>
          </w:p>
        </w:tc>
        <w:tc>
          <w:tcPr>
            <w:tcW w:w="1422" w:type="dxa"/>
            <w:shd w:val="pct5" w:color="000000" w:fill="FFFFFF"/>
          </w:tcPr>
          <w:p w:rsidR="00695C56" w:rsidRPr="004D08C1" w:rsidRDefault="00695C56" w:rsidP="004C11FD">
            <w:r>
              <w:t>2018-10-10</w:t>
            </w:r>
          </w:p>
        </w:tc>
        <w:tc>
          <w:tcPr>
            <w:tcW w:w="1359" w:type="dxa"/>
            <w:shd w:val="pct5" w:color="000000" w:fill="FFFFFF"/>
          </w:tcPr>
          <w:p w:rsidR="00695C56" w:rsidRPr="004D08C1" w:rsidRDefault="00695C56" w:rsidP="004C11FD">
            <w:r>
              <w:t>MM</w:t>
            </w:r>
          </w:p>
        </w:tc>
        <w:tc>
          <w:tcPr>
            <w:tcW w:w="5481" w:type="dxa"/>
            <w:shd w:val="pct5" w:color="000000" w:fill="FFFFFF"/>
          </w:tcPr>
          <w:p w:rsidR="00695C56" w:rsidRPr="004D08C1" w:rsidRDefault="00695C56" w:rsidP="00695C56">
            <w:r>
              <w:t>Prüf</w:t>
            </w:r>
            <w:r>
              <w:t>-E</w:t>
            </w:r>
            <w:r>
              <w:t>rgebnisse</w:t>
            </w:r>
          </w:p>
        </w:tc>
      </w:tr>
      <w:tr w:rsidR="00695C56" w:rsidRPr="00333751" w:rsidTr="004C11FD">
        <w:tc>
          <w:tcPr>
            <w:tcW w:w="918" w:type="dxa"/>
            <w:shd w:val="pct20" w:color="000000" w:fill="FFFFFF"/>
          </w:tcPr>
          <w:p w:rsidR="00695C56" w:rsidRPr="004D08C1" w:rsidRDefault="00695C56" w:rsidP="004C11FD">
            <w:r>
              <w:t>1.2</w:t>
            </w:r>
          </w:p>
        </w:tc>
        <w:tc>
          <w:tcPr>
            <w:tcW w:w="1422" w:type="dxa"/>
            <w:shd w:val="pct20" w:color="000000" w:fill="FFFFFF"/>
          </w:tcPr>
          <w:p w:rsidR="00695C56" w:rsidRPr="004D08C1" w:rsidRDefault="00695C56" w:rsidP="00695C56">
            <w:r>
              <w:t>2018-10-</w:t>
            </w:r>
            <w:r>
              <w:t>11</w:t>
            </w:r>
          </w:p>
        </w:tc>
        <w:tc>
          <w:tcPr>
            <w:tcW w:w="1359" w:type="dxa"/>
            <w:shd w:val="pct20" w:color="000000" w:fill="FFFFFF"/>
          </w:tcPr>
          <w:p w:rsidR="00695C56" w:rsidRPr="004D08C1" w:rsidRDefault="00695C56" w:rsidP="004C11FD">
            <w:r>
              <w:t>MM</w:t>
            </w:r>
          </w:p>
        </w:tc>
        <w:tc>
          <w:tcPr>
            <w:tcW w:w="5481" w:type="dxa"/>
            <w:shd w:val="pct20" w:color="000000" w:fill="FFFFFF"/>
          </w:tcPr>
          <w:p w:rsidR="00695C56" w:rsidRPr="004D08C1" w:rsidRDefault="00695C56" w:rsidP="00695C56">
            <w:r>
              <w:t>Prüf</w:t>
            </w:r>
            <w:r>
              <w:t>-E</w:t>
            </w:r>
            <w:r>
              <w:t>rgebnisse</w:t>
            </w:r>
          </w:p>
        </w:tc>
      </w:tr>
      <w:tr w:rsidR="00695C56" w:rsidRPr="00333751" w:rsidTr="004C11FD">
        <w:tc>
          <w:tcPr>
            <w:tcW w:w="918" w:type="dxa"/>
            <w:shd w:val="pct5" w:color="000000" w:fill="FFFFFF"/>
          </w:tcPr>
          <w:p w:rsidR="00695C56" w:rsidRPr="004D08C1" w:rsidRDefault="00695C56" w:rsidP="004C11FD"/>
        </w:tc>
        <w:tc>
          <w:tcPr>
            <w:tcW w:w="1422" w:type="dxa"/>
            <w:shd w:val="pct5" w:color="000000" w:fill="FFFFFF"/>
          </w:tcPr>
          <w:p w:rsidR="00695C56" w:rsidRPr="004D08C1" w:rsidRDefault="00695C56" w:rsidP="004C11FD"/>
        </w:tc>
        <w:tc>
          <w:tcPr>
            <w:tcW w:w="1359" w:type="dxa"/>
            <w:shd w:val="pct5" w:color="000000" w:fill="FFFFFF"/>
          </w:tcPr>
          <w:p w:rsidR="00695C56" w:rsidRPr="004D08C1" w:rsidRDefault="00695C56" w:rsidP="004C11FD"/>
        </w:tc>
        <w:tc>
          <w:tcPr>
            <w:tcW w:w="5481" w:type="dxa"/>
            <w:shd w:val="pct5" w:color="000000" w:fill="FFFFFF"/>
          </w:tcPr>
          <w:p w:rsidR="00695C56" w:rsidRPr="004D08C1" w:rsidRDefault="00695C56" w:rsidP="004C11FD"/>
        </w:tc>
      </w:tr>
      <w:tr w:rsidR="004D08C1" w:rsidRPr="00333751">
        <w:tc>
          <w:tcPr>
            <w:tcW w:w="918" w:type="dxa"/>
            <w:shd w:val="pct20" w:color="000000" w:fill="FFFFFF"/>
          </w:tcPr>
          <w:p w:rsidR="004D08C1" w:rsidRPr="004D08C1" w:rsidRDefault="004D08C1" w:rsidP="004D08C1"/>
        </w:tc>
        <w:tc>
          <w:tcPr>
            <w:tcW w:w="1422" w:type="dxa"/>
            <w:shd w:val="pct20" w:color="000000" w:fill="FFFFFF"/>
          </w:tcPr>
          <w:p w:rsidR="00695C56" w:rsidRPr="004D08C1" w:rsidRDefault="00695C56" w:rsidP="004D08C1"/>
        </w:tc>
        <w:tc>
          <w:tcPr>
            <w:tcW w:w="1359" w:type="dxa"/>
            <w:shd w:val="pct20" w:color="000000" w:fill="FFFFFF"/>
          </w:tcPr>
          <w:p w:rsidR="004D08C1" w:rsidRPr="004D08C1" w:rsidRDefault="004D08C1" w:rsidP="004D08C1"/>
        </w:tc>
        <w:tc>
          <w:tcPr>
            <w:tcW w:w="5481" w:type="dxa"/>
            <w:shd w:val="pct20" w:color="000000" w:fill="FFFFFF"/>
          </w:tcPr>
          <w:p w:rsidR="004D08C1" w:rsidRPr="004D08C1" w:rsidRDefault="004D08C1" w:rsidP="004D08C1"/>
        </w:tc>
      </w:tr>
      <w:tr w:rsidR="00695C56" w:rsidRPr="00333751">
        <w:tc>
          <w:tcPr>
            <w:tcW w:w="918" w:type="dxa"/>
            <w:shd w:val="pct5" w:color="000000" w:fill="FFFFFF"/>
          </w:tcPr>
          <w:p w:rsidR="00695C56" w:rsidRPr="004D08C1" w:rsidRDefault="00695C56" w:rsidP="00695C56"/>
        </w:tc>
        <w:tc>
          <w:tcPr>
            <w:tcW w:w="1422" w:type="dxa"/>
            <w:shd w:val="pct5" w:color="000000" w:fill="FFFFFF"/>
          </w:tcPr>
          <w:p w:rsidR="00695C56" w:rsidRPr="004D08C1" w:rsidRDefault="00695C56" w:rsidP="00695C56"/>
        </w:tc>
        <w:tc>
          <w:tcPr>
            <w:tcW w:w="1359" w:type="dxa"/>
            <w:shd w:val="pct5" w:color="000000" w:fill="FFFFFF"/>
          </w:tcPr>
          <w:p w:rsidR="00695C56" w:rsidRPr="004D08C1" w:rsidRDefault="00695C56" w:rsidP="00695C56"/>
        </w:tc>
        <w:tc>
          <w:tcPr>
            <w:tcW w:w="5481" w:type="dxa"/>
            <w:shd w:val="pct5" w:color="000000" w:fill="FFFFFF"/>
          </w:tcPr>
          <w:p w:rsidR="00695C56" w:rsidRPr="004D08C1" w:rsidRDefault="00695C56" w:rsidP="00695C56"/>
        </w:tc>
      </w:tr>
    </w:tbl>
    <w:p w:rsidR="002747D7" w:rsidRPr="002747D7" w:rsidRDefault="002747D7" w:rsidP="002747D7"/>
    <w:sectPr w:rsidR="002747D7" w:rsidRPr="002747D7">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173B" w:rsidRDefault="0088173B">
      <w:r>
        <w:separator/>
      </w:r>
    </w:p>
  </w:endnote>
  <w:endnote w:type="continuationSeparator" w:id="0">
    <w:p w:rsidR="0088173B" w:rsidRDefault="00881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57Cn">
    <w:panose1 w:val="020005060400000200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p>
  <w:p w:rsidR="00944B6B" w:rsidRDefault="00944B6B" w:rsidP="00063987">
    <w:pPr>
      <w:tabs>
        <w:tab w:val="left" w:pos="6660"/>
        <w:tab w:val="right" w:pos="9000"/>
      </w:tabs>
      <w:rPr>
        <w:sz w:val="20"/>
        <w:szCs w:val="20"/>
      </w:rPr>
    </w:pPr>
    <w:r w:rsidRPr="0091766F">
      <w:rPr>
        <w:sz w:val="20"/>
        <w:szCs w:val="20"/>
      </w:rPr>
      <w:fldChar w:fldCharType="begin"/>
    </w:r>
    <w:r w:rsidRPr="0091766F">
      <w:rPr>
        <w:sz w:val="20"/>
        <w:szCs w:val="20"/>
      </w:rPr>
      <w:instrText xml:space="preserve"> FILENAME \p </w:instrText>
    </w:r>
    <w:r w:rsidRPr="0091766F">
      <w:rPr>
        <w:sz w:val="20"/>
        <w:szCs w:val="20"/>
      </w:rPr>
      <w:fldChar w:fldCharType="separate"/>
    </w:r>
    <w:r w:rsidR="00F3447B">
      <w:rPr>
        <w:noProof/>
        <w:sz w:val="20"/>
        <w:szCs w:val="20"/>
      </w:rPr>
      <w:t>D:\projects\DataPortal\DataPortalCare\src\site\QualitaetssicherungCare.docx</w:t>
    </w:r>
    <w:r w:rsidRPr="0091766F">
      <w:rPr>
        <w:sz w:val="20"/>
        <w:szCs w:val="20"/>
      </w:rPr>
      <w:fldChar w:fldCharType="end"/>
    </w:r>
    <w:r w:rsidRPr="0091766F">
      <w:rPr>
        <w:sz w:val="20"/>
        <w:szCs w:val="20"/>
      </w:rPr>
      <w:tab/>
    </w:r>
  </w:p>
  <w:p w:rsidR="00944B6B" w:rsidRPr="0076674C" w:rsidRDefault="00944B6B" w:rsidP="00063987">
    <w:pPr>
      <w:tabs>
        <w:tab w:val="left" w:pos="6660"/>
        <w:tab w:val="right" w:pos="9000"/>
      </w:tabs>
      <w:rPr>
        <w:sz w:val="20"/>
        <w:szCs w:val="20"/>
      </w:rPr>
    </w:pPr>
    <w:r>
      <w:rPr>
        <w:sz w:val="20"/>
        <w:szCs w:val="20"/>
      </w:rPr>
      <w:t xml:space="preserve">Stand: </w:t>
    </w:r>
    <w:r w:rsidRPr="0091766F">
      <w:rPr>
        <w:sz w:val="20"/>
        <w:szCs w:val="20"/>
      </w:rPr>
      <w:fldChar w:fldCharType="begin"/>
    </w:r>
    <w:r w:rsidRPr="0091766F">
      <w:rPr>
        <w:sz w:val="20"/>
        <w:szCs w:val="20"/>
      </w:rPr>
      <w:instrText xml:space="preserve"> SAVEDATE  \@ "d.MM.yyyy" </w:instrText>
    </w:r>
    <w:r w:rsidRPr="0091766F">
      <w:rPr>
        <w:sz w:val="20"/>
        <w:szCs w:val="20"/>
      </w:rPr>
      <w:fldChar w:fldCharType="separate"/>
    </w:r>
    <w:r w:rsidR="005E745A">
      <w:rPr>
        <w:noProof/>
        <w:sz w:val="20"/>
        <w:szCs w:val="20"/>
      </w:rPr>
      <w:t>10.10.2018</w:t>
    </w:r>
    <w:r w:rsidRPr="0091766F">
      <w:rPr>
        <w:sz w:val="20"/>
        <w:szCs w:val="20"/>
      </w:rPr>
      <w:fldChar w:fldCharType="end"/>
    </w:r>
    <w:r w:rsidRPr="0091766F">
      <w:rPr>
        <w:sz w:val="20"/>
        <w:szCs w:val="20"/>
      </w:rPr>
      <w:tab/>
    </w:r>
    <w:r>
      <w:rPr>
        <w:sz w:val="20"/>
        <w:szCs w:val="20"/>
      </w:rPr>
      <w:tab/>
    </w:r>
    <w:r w:rsidRPr="0091766F">
      <w:rPr>
        <w:sz w:val="20"/>
        <w:szCs w:val="20"/>
      </w:rPr>
      <w:t xml:space="preserve">Seite: </w:t>
    </w:r>
    <w:r w:rsidRPr="0091766F">
      <w:rPr>
        <w:sz w:val="20"/>
        <w:szCs w:val="20"/>
      </w:rPr>
      <w:fldChar w:fldCharType="begin"/>
    </w:r>
    <w:r w:rsidRPr="0091766F">
      <w:rPr>
        <w:sz w:val="20"/>
        <w:szCs w:val="20"/>
      </w:rPr>
      <w:instrText xml:space="preserve"> PAGE  </w:instrText>
    </w:r>
    <w:r w:rsidRPr="0091766F">
      <w:rPr>
        <w:sz w:val="20"/>
        <w:szCs w:val="20"/>
      </w:rPr>
      <w:fldChar w:fldCharType="separate"/>
    </w:r>
    <w:r w:rsidR="00102FF8">
      <w:rPr>
        <w:noProof/>
        <w:sz w:val="20"/>
        <w:szCs w:val="20"/>
      </w:rPr>
      <w:t>10</w:t>
    </w:r>
    <w:r w:rsidRPr="0091766F">
      <w:rPr>
        <w:sz w:val="20"/>
        <w:szCs w:val="20"/>
      </w:rPr>
      <w:fldChar w:fldCharType="end"/>
    </w:r>
    <w:r w:rsidRPr="0091766F">
      <w:rPr>
        <w:sz w:val="20"/>
        <w:szCs w:val="20"/>
      </w:rPr>
      <w:t xml:space="preserve"> / </w:t>
    </w:r>
    <w:r w:rsidRPr="0091766F">
      <w:rPr>
        <w:rStyle w:val="Seitenzahl"/>
        <w:sz w:val="20"/>
        <w:szCs w:val="20"/>
      </w:rPr>
      <w:fldChar w:fldCharType="begin"/>
    </w:r>
    <w:r w:rsidRPr="0091766F">
      <w:rPr>
        <w:rStyle w:val="Seitenzahl"/>
        <w:sz w:val="20"/>
        <w:szCs w:val="20"/>
      </w:rPr>
      <w:instrText xml:space="preserve"> NUMPAGES </w:instrText>
    </w:r>
    <w:r w:rsidRPr="0091766F">
      <w:rPr>
        <w:rStyle w:val="Seitenzahl"/>
        <w:sz w:val="20"/>
        <w:szCs w:val="20"/>
      </w:rPr>
      <w:fldChar w:fldCharType="separate"/>
    </w:r>
    <w:r w:rsidR="00102FF8">
      <w:rPr>
        <w:rStyle w:val="Seitenzahl"/>
        <w:noProof/>
        <w:sz w:val="20"/>
        <w:szCs w:val="20"/>
      </w:rPr>
      <w:t>10</w:t>
    </w:r>
    <w:r w:rsidRPr="0091766F">
      <w:rPr>
        <w:rStyle w:val="Seitenzahl"/>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173B" w:rsidRDefault="0088173B">
      <w:r>
        <w:separator/>
      </w:r>
    </w:p>
  </w:footnote>
  <w:footnote w:type="continuationSeparator" w:id="0">
    <w:p w:rsidR="0088173B" w:rsidRDefault="00881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4B6B" w:rsidRPr="007E299B" w:rsidRDefault="00944B6B" w:rsidP="007E299B">
    <w:pPr>
      <w:pStyle w:val="Kopfzeile"/>
      <w:pBdr>
        <w:bottom w:val="single" w:sz="4" w:space="1" w:color="C0C0C0"/>
      </w:pBdr>
      <w:tabs>
        <w:tab w:val="clear" w:pos="4536"/>
        <w:tab w:val="clear" w:pos="9072"/>
        <w:tab w:val="right" w:pos="9000"/>
      </w:tabs>
      <w:rPr>
        <w:rFonts w:ascii="Arial" w:hAnsi="Arial" w:cs="Arial"/>
        <w:b/>
        <w:color w:val="C0C0C0"/>
        <w:szCs w:val="22"/>
      </w:rPr>
    </w:pPr>
    <w:r>
      <w:rPr>
        <w:rFonts w:ascii="Arial" w:hAnsi="Arial" w:cs="Arial"/>
        <w:b/>
        <w:color w:val="C0C0C0"/>
        <w:sz w:val="28"/>
        <w:szCs w:val="28"/>
      </w:rPr>
      <w:fldChar w:fldCharType="begin"/>
    </w:r>
    <w:r>
      <w:rPr>
        <w:rFonts w:ascii="Arial" w:hAnsi="Arial" w:cs="Arial"/>
        <w:b/>
        <w:color w:val="C0C0C0"/>
        <w:sz w:val="28"/>
        <w:szCs w:val="28"/>
      </w:rPr>
      <w:instrText xml:space="preserve"> TITLE   \* MERGEFORMAT </w:instrText>
    </w:r>
    <w:r>
      <w:rPr>
        <w:rFonts w:ascii="Arial" w:hAnsi="Arial" w:cs="Arial"/>
        <w:b/>
        <w:color w:val="C0C0C0"/>
        <w:sz w:val="28"/>
        <w:szCs w:val="28"/>
      </w:rPr>
      <w:fldChar w:fldCharType="separate"/>
    </w:r>
    <w:proofErr w:type="spellStart"/>
    <w:r w:rsidR="00E16140">
      <w:rPr>
        <w:rFonts w:ascii="Arial" w:hAnsi="Arial" w:cs="Arial"/>
        <w:b/>
        <w:color w:val="C0C0C0"/>
        <w:sz w:val="28"/>
        <w:szCs w:val="28"/>
      </w:rPr>
      <w:t>Qualitätsicherung</w:t>
    </w:r>
    <w:proofErr w:type="spellEnd"/>
    <w:r w:rsidR="00E16140">
      <w:rPr>
        <w:rFonts w:ascii="Arial" w:hAnsi="Arial" w:cs="Arial"/>
        <w:b/>
        <w:color w:val="C0C0C0"/>
        <w:sz w:val="28"/>
        <w:szCs w:val="28"/>
      </w:rPr>
      <w:t xml:space="preserve"> Care (</w:t>
    </w:r>
    <w:proofErr w:type="spellStart"/>
    <w:r w:rsidR="00E16140">
      <w:rPr>
        <w:rFonts w:ascii="Arial" w:hAnsi="Arial" w:cs="Arial"/>
        <w:b/>
        <w:color w:val="C0C0C0"/>
        <w:sz w:val="28"/>
        <w:szCs w:val="28"/>
      </w:rPr>
      <w:t>PpUGV</w:t>
    </w:r>
    <w:proofErr w:type="spellEnd"/>
    <w:r w:rsidR="00E16140">
      <w:rPr>
        <w:rFonts w:ascii="Arial" w:hAnsi="Arial" w:cs="Arial"/>
        <w:b/>
        <w:color w:val="C0C0C0"/>
        <w:sz w:val="28"/>
        <w:szCs w:val="28"/>
      </w:rPr>
      <w:t>)</w:t>
    </w:r>
    <w:r>
      <w:rPr>
        <w:rFonts w:ascii="Arial" w:hAnsi="Arial" w:cs="Arial"/>
        <w:b/>
        <w:color w:val="C0C0C0"/>
        <w:sz w:val="28"/>
        <w:szCs w:val="28"/>
      </w:rPr>
      <w:fldChar w:fldCharType="end"/>
    </w:r>
    <w:r>
      <w:rPr>
        <w:rFonts w:ascii="Arial" w:hAnsi="Arial" w:cs="Arial"/>
        <w:b/>
        <w:color w:val="C0C0C0"/>
        <w:sz w:val="28"/>
        <w:szCs w:val="28"/>
      </w:rPr>
      <w:fldChar w:fldCharType="begin"/>
    </w:r>
    <w:r>
      <w:rPr>
        <w:rFonts w:ascii="Arial" w:hAnsi="Arial" w:cs="Arial"/>
        <w:b/>
        <w:color w:val="C0C0C0"/>
        <w:sz w:val="28"/>
        <w:szCs w:val="28"/>
      </w:rPr>
      <w:instrText xml:space="preserve"> INFO  Subject </w:instrText>
    </w:r>
    <w:r>
      <w:rPr>
        <w:rFonts w:ascii="Arial" w:hAnsi="Arial" w:cs="Arial"/>
        <w:b/>
        <w:color w:val="C0C0C0"/>
        <w:sz w:val="28"/>
        <w:szCs w:val="28"/>
      </w:rPr>
      <w:fldChar w:fldCharType="end"/>
    </w:r>
    <w:r>
      <w:rPr>
        <w:rFonts w:ascii="Arial" w:hAnsi="Arial" w:cs="Arial"/>
        <w:b/>
        <w:color w:val="C0C0C0"/>
        <w:szCs w:val="22"/>
      </w:rPr>
      <w:fldChar w:fldCharType="begin"/>
    </w:r>
    <w:r>
      <w:rPr>
        <w:rFonts w:ascii="Arial" w:hAnsi="Arial" w:cs="Arial"/>
        <w:b/>
        <w:color w:val="C0C0C0"/>
        <w:szCs w:val="22"/>
      </w:rPr>
      <w:instrText xml:space="preserve"> REF  Version </w:instrText>
    </w:r>
    <w:r>
      <w:rPr>
        <w:rFonts w:ascii="Arial" w:hAnsi="Arial" w:cs="Arial"/>
        <w:b/>
        <w:color w:val="C0C0C0"/>
        <w:szCs w:val="22"/>
      </w:rPr>
      <w:fldChar w:fldCharType="end"/>
    </w:r>
    <w:r>
      <w:rPr>
        <w:rFonts w:ascii="Arial" w:hAnsi="Arial" w:cs="Arial"/>
        <w:b/>
        <w:color w:val="C0C0C0"/>
        <w:szCs w:val="22"/>
      </w:rPr>
      <w:tab/>
    </w:r>
    <w:r>
      <w:rPr>
        <w:rFonts w:ascii="Arial" w:hAnsi="Arial" w:cs="Arial"/>
        <w:b/>
        <w:color w:val="C0C0C0"/>
        <w:szCs w:val="22"/>
      </w:rPr>
      <w:fldChar w:fldCharType="begin"/>
    </w:r>
    <w:r>
      <w:rPr>
        <w:rFonts w:ascii="Arial" w:hAnsi="Arial" w:cs="Arial"/>
        <w:b/>
        <w:color w:val="C0C0C0"/>
        <w:szCs w:val="22"/>
      </w:rPr>
      <w:instrText xml:space="preserve"> STYLEREF  "Überschrift 1"  \* MERGEFORMAT </w:instrText>
    </w:r>
    <w:r>
      <w:rPr>
        <w:rFonts w:ascii="Arial" w:hAnsi="Arial" w:cs="Arial"/>
        <w:b/>
        <w:color w:val="C0C0C0"/>
        <w:szCs w:val="22"/>
      </w:rPr>
      <w:fldChar w:fldCharType="separate"/>
    </w:r>
    <w:r w:rsidR="00102FF8">
      <w:rPr>
        <w:rFonts w:ascii="Arial" w:hAnsi="Arial" w:cs="Arial"/>
        <w:b/>
        <w:noProof/>
        <w:color w:val="C0C0C0"/>
        <w:szCs w:val="22"/>
      </w:rPr>
      <w:t>Prüf-Ergebnisse</w:t>
    </w:r>
    <w:r>
      <w:rPr>
        <w:rFonts w:ascii="Arial" w:hAnsi="Arial" w:cs="Arial"/>
        <w:b/>
        <w:color w:val="C0C0C0"/>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25644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40CBA5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A5239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B276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CA842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AC7D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10495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C65AE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D85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FD266B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5A614D"/>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0BD64D63"/>
    <w:multiLevelType w:val="hybridMultilevel"/>
    <w:tmpl w:val="49ACAA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0EFC7ECE"/>
    <w:multiLevelType w:val="hybridMultilevel"/>
    <w:tmpl w:val="DBF863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13B4070"/>
    <w:multiLevelType w:val="hybridMultilevel"/>
    <w:tmpl w:val="8746FC6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267CA1"/>
    <w:multiLevelType w:val="multilevel"/>
    <w:tmpl w:val="D2E8A0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6D0294E"/>
    <w:multiLevelType w:val="hybridMultilevel"/>
    <w:tmpl w:val="91F60636"/>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2D5018A7"/>
    <w:multiLevelType w:val="multilevel"/>
    <w:tmpl w:val="4610269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386004E2"/>
    <w:multiLevelType w:val="hybridMultilevel"/>
    <w:tmpl w:val="FCF630B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0A03A5"/>
    <w:multiLevelType w:val="hybridMultilevel"/>
    <w:tmpl w:val="018CA0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411B4"/>
    <w:multiLevelType w:val="hybridMultilevel"/>
    <w:tmpl w:val="D778A6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C16DD0"/>
    <w:multiLevelType w:val="hybridMultilevel"/>
    <w:tmpl w:val="0B9E0A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F543F3"/>
    <w:multiLevelType w:val="hybridMultilevel"/>
    <w:tmpl w:val="FEC44682"/>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44135FBA"/>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458013FA"/>
    <w:multiLevelType w:val="multilevel"/>
    <w:tmpl w:val="911EA9E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2112214"/>
    <w:multiLevelType w:val="hybridMultilevel"/>
    <w:tmpl w:val="456A5B5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A737E5"/>
    <w:multiLevelType w:val="hybridMultilevel"/>
    <w:tmpl w:val="B46E5D8E"/>
    <w:lvl w:ilvl="0" w:tplc="2248947A">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62564AD9"/>
    <w:multiLevelType w:val="hybridMultilevel"/>
    <w:tmpl w:val="435C7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2F472B6"/>
    <w:multiLevelType w:val="hybridMultilevel"/>
    <w:tmpl w:val="E47289B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5A5F29"/>
    <w:multiLevelType w:val="hybridMultilevel"/>
    <w:tmpl w:val="DC100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6CA316C"/>
    <w:multiLevelType w:val="hybridMultilevel"/>
    <w:tmpl w:val="56E2812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75D27D6"/>
    <w:multiLevelType w:val="multilevel"/>
    <w:tmpl w:val="137023D2"/>
    <w:lvl w:ilvl="0">
      <w:start w:val="1"/>
      <w:numFmt w:val="decimal"/>
      <w:pStyle w:val="berschrift1"/>
      <w:lvlText w:val="%1"/>
      <w:lvlJc w:val="left"/>
      <w:pPr>
        <w:tabs>
          <w:tab w:val="num" w:pos="792"/>
        </w:tabs>
        <w:ind w:left="792" w:hanging="432"/>
      </w:pPr>
    </w:lvl>
    <w:lvl w:ilvl="1">
      <w:start w:val="1"/>
      <w:numFmt w:val="decimal"/>
      <w:pStyle w:val="berschrift2"/>
      <w:lvlText w:val="%1.%2"/>
      <w:lvlJc w:val="left"/>
      <w:pPr>
        <w:tabs>
          <w:tab w:val="num" w:pos="936"/>
        </w:tabs>
        <w:ind w:left="936" w:hanging="576"/>
      </w:pPr>
    </w:lvl>
    <w:lvl w:ilvl="2">
      <w:start w:val="1"/>
      <w:numFmt w:val="decimal"/>
      <w:pStyle w:val="berschrift3"/>
      <w:lvlText w:val="%1.%2.%3"/>
      <w:lvlJc w:val="left"/>
      <w:pPr>
        <w:tabs>
          <w:tab w:val="num" w:pos="1080"/>
        </w:tabs>
        <w:ind w:left="1080" w:hanging="720"/>
      </w:pPr>
    </w:lvl>
    <w:lvl w:ilvl="3">
      <w:start w:val="1"/>
      <w:numFmt w:val="decimal"/>
      <w:pStyle w:val="berschrift4"/>
      <w:lvlText w:val="%1.%2.%3.%4"/>
      <w:lvlJc w:val="left"/>
      <w:pPr>
        <w:tabs>
          <w:tab w:val="num" w:pos="1224"/>
        </w:tabs>
        <w:ind w:left="1224" w:hanging="864"/>
      </w:pPr>
    </w:lvl>
    <w:lvl w:ilvl="4">
      <w:start w:val="1"/>
      <w:numFmt w:val="decimal"/>
      <w:pStyle w:val="berschrift5"/>
      <w:lvlText w:val="%1.%2.%3.%4.%5"/>
      <w:lvlJc w:val="left"/>
      <w:pPr>
        <w:tabs>
          <w:tab w:val="num" w:pos="1368"/>
        </w:tabs>
        <w:ind w:left="1368" w:hanging="1008"/>
      </w:pPr>
    </w:lvl>
    <w:lvl w:ilvl="5">
      <w:start w:val="1"/>
      <w:numFmt w:val="decimal"/>
      <w:pStyle w:val="berschrift6"/>
      <w:lvlText w:val="%1.%2.%3.%4.%5.%6"/>
      <w:lvlJc w:val="left"/>
      <w:pPr>
        <w:tabs>
          <w:tab w:val="num" w:pos="1512"/>
        </w:tabs>
        <w:ind w:left="1512" w:hanging="1152"/>
      </w:pPr>
    </w:lvl>
    <w:lvl w:ilvl="6">
      <w:start w:val="1"/>
      <w:numFmt w:val="decimal"/>
      <w:pStyle w:val="berschrift7"/>
      <w:lvlText w:val="%1.%2.%3.%4.%5.%6.%7"/>
      <w:lvlJc w:val="left"/>
      <w:pPr>
        <w:tabs>
          <w:tab w:val="num" w:pos="1656"/>
        </w:tabs>
        <w:ind w:left="1656" w:hanging="1296"/>
      </w:pPr>
    </w:lvl>
    <w:lvl w:ilvl="7">
      <w:start w:val="1"/>
      <w:numFmt w:val="decimal"/>
      <w:pStyle w:val="berschrift8"/>
      <w:lvlText w:val="%1.%2.%3.%4.%5.%6.%7.%8"/>
      <w:lvlJc w:val="left"/>
      <w:pPr>
        <w:tabs>
          <w:tab w:val="num" w:pos="1800"/>
        </w:tabs>
        <w:ind w:left="1800" w:hanging="1440"/>
      </w:pPr>
    </w:lvl>
    <w:lvl w:ilvl="8">
      <w:start w:val="1"/>
      <w:numFmt w:val="decimal"/>
      <w:pStyle w:val="berschrift9"/>
      <w:lvlText w:val="%1.%2.%3.%4.%5.%6.%7.%8.%9"/>
      <w:lvlJc w:val="left"/>
      <w:pPr>
        <w:tabs>
          <w:tab w:val="num" w:pos="1944"/>
        </w:tabs>
        <w:ind w:left="1944" w:hanging="1584"/>
      </w:pPr>
    </w:lvl>
  </w:abstractNum>
  <w:abstractNum w:abstractNumId="31" w15:restartNumberingAfterBreak="0">
    <w:nsid w:val="6BDA4A53"/>
    <w:multiLevelType w:val="hybridMultilevel"/>
    <w:tmpl w:val="1744DC6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5D1547"/>
    <w:multiLevelType w:val="multilevel"/>
    <w:tmpl w:val="0407001F"/>
    <w:numStyleLink w:val="111111"/>
  </w:abstractNum>
  <w:abstractNum w:abstractNumId="33" w15:restartNumberingAfterBreak="0">
    <w:nsid w:val="76852FA1"/>
    <w:multiLevelType w:val="hybridMultilevel"/>
    <w:tmpl w:val="C2B4F90E"/>
    <w:lvl w:ilvl="0" w:tplc="04070017">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4" w15:restartNumberingAfterBreak="0">
    <w:nsid w:val="785E0D8F"/>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3"/>
  </w:num>
  <w:num w:numId="2">
    <w:abstractNumId w:val="15"/>
  </w:num>
  <w:num w:numId="3">
    <w:abstractNumId w:val="3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24"/>
  </w:num>
  <w:num w:numId="16">
    <w:abstractNumId w:val="31"/>
  </w:num>
  <w:num w:numId="17">
    <w:abstractNumId w:val="29"/>
  </w:num>
  <w:num w:numId="18">
    <w:abstractNumId w:val="21"/>
  </w:num>
  <w:num w:numId="19">
    <w:abstractNumId w:val="19"/>
  </w:num>
  <w:num w:numId="20">
    <w:abstractNumId w:val="20"/>
  </w:num>
  <w:num w:numId="21">
    <w:abstractNumId w:val="17"/>
  </w:num>
  <w:num w:numId="22">
    <w:abstractNumId w:val="18"/>
  </w:num>
  <w:num w:numId="23">
    <w:abstractNumId w:val="27"/>
  </w:num>
  <w:num w:numId="24">
    <w:abstractNumId w:val="32"/>
  </w:num>
  <w:num w:numId="25">
    <w:abstractNumId w:val="16"/>
  </w:num>
  <w:num w:numId="26">
    <w:abstractNumId w:val="22"/>
  </w:num>
  <w:num w:numId="27">
    <w:abstractNumId w:val="34"/>
  </w:num>
  <w:num w:numId="28">
    <w:abstractNumId w:val="23"/>
  </w:num>
  <w:num w:numId="29">
    <w:abstractNumId w:val="10"/>
  </w:num>
  <w:num w:numId="30">
    <w:abstractNumId w:val="25"/>
  </w:num>
  <w:num w:numId="31">
    <w:abstractNumId w:val="30"/>
  </w:num>
  <w:num w:numId="32">
    <w:abstractNumId w:val="14"/>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30"/>
  </w:num>
  <w:num w:numId="41">
    <w:abstractNumId w:val="30"/>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6"/>
  </w:num>
  <w:num w:numId="44">
    <w:abstractNumId w:val="28"/>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DD2"/>
    <w:rsid w:val="00004026"/>
    <w:rsid w:val="000143DB"/>
    <w:rsid w:val="000569A8"/>
    <w:rsid w:val="00063987"/>
    <w:rsid w:val="00076178"/>
    <w:rsid w:val="00095489"/>
    <w:rsid w:val="000B0360"/>
    <w:rsid w:val="00102FF8"/>
    <w:rsid w:val="00111E47"/>
    <w:rsid w:val="00114275"/>
    <w:rsid w:val="001743D1"/>
    <w:rsid w:val="00186F9F"/>
    <w:rsid w:val="001B6D16"/>
    <w:rsid w:val="001C4155"/>
    <w:rsid w:val="002024B4"/>
    <w:rsid w:val="002146BC"/>
    <w:rsid w:val="0023479C"/>
    <w:rsid w:val="00245552"/>
    <w:rsid w:val="00256B69"/>
    <w:rsid w:val="0026119B"/>
    <w:rsid w:val="002648BB"/>
    <w:rsid w:val="002663F4"/>
    <w:rsid w:val="002747D7"/>
    <w:rsid w:val="002776AF"/>
    <w:rsid w:val="002E4035"/>
    <w:rsid w:val="002F0500"/>
    <w:rsid w:val="00317EAF"/>
    <w:rsid w:val="00324497"/>
    <w:rsid w:val="00333751"/>
    <w:rsid w:val="003C533E"/>
    <w:rsid w:val="00407C46"/>
    <w:rsid w:val="004160BD"/>
    <w:rsid w:val="00424C1D"/>
    <w:rsid w:val="00426B68"/>
    <w:rsid w:val="00445571"/>
    <w:rsid w:val="00456DA5"/>
    <w:rsid w:val="00466A15"/>
    <w:rsid w:val="00490AA4"/>
    <w:rsid w:val="004A2CA5"/>
    <w:rsid w:val="004B24D4"/>
    <w:rsid w:val="004D08C1"/>
    <w:rsid w:val="004D13FA"/>
    <w:rsid w:val="004E3CEA"/>
    <w:rsid w:val="004F3292"/>
    <w:rsid w:val="0051736B"/>
    <w:rsid w:val="0054088C"/>
    <w:rsid w:val="0056376A"/>
    <w:rsid w:val="00564F47"/>
    <w:rsid w:val="0056596A"/>
    <w:rsid w:val="00584DD2"/>
    <w:rsid w:val="005A00DB"/>
    <w:rsid w:val="005A247B"/>
    <w:rsid w:val="005E745A"/>
    <w:rsid w:val="005F17BE"/>
    <w:rsid w:val="005F1E0B"/>
    <w:rsid w:val="005F3482"/>
    <w:rsid w:val="006040FD"/>
    <w:rsid w:val="006101BA"/>
    <w:rsid w:val="006128DF"/>
    <w:rsid w:val="006133C5"/>
    <w:rsid w:val="006469E9"/>
    <w:rsid w:val="00695C56"/>
    <w:rsid w:val="006A19D1"/>
    <w:rsid w:val="006B739A"/>
    <w:rsid w:val="006E5405"/>
    <w:rsid w:val="006F2E30"/>
    <w:rsid w:val="00715EF3"/>
    <w:rsid w:val="00720053"/>
    <w:rsid w:val="00731F21"/>
    <w:rsid w:val="00744546"/>
    <w:rsid w:val="00761381"/>
    <w:rsid w:val="00777F35"/>
    <w:rsid w:val="007B7603"/>
    <w:rsid w:val="007E299B"/>
    <w:rsid w:val="00821BA5"/>
    <w:rsid w:val="00827477"/>
    <w:rsid w:val="0084620F"/>
    <w:rsid w:val="00854B1C"/>
    <w:rsid w:val="0087032E"/>
    <w:rsid w:val="00877693"/>
    <w:rsid w:val="0088173B"/>
    <w:rsid w:val="008821D0"/>
    <w:rsid w:val="008B159B"/>
    <w:rsid w:val="008B4359"/>
    <w:rsid w:val="008C74A6"/>
    <w:rsid w:val="008E7F23"/>
    <w:rsid w:val="0091766F"/>
    <w:rsid w:val="009227FF"/>
    <w:rsid w:val="00944B6B"/>
    <w:rsid w:val="00950C36"/>
    <w:rsid w:val="009676AA"/>
    <w:rsid w:val="00967AB3"/>
    <w:rsid w:val="00987D96"/>
    <w:rsid w:val="009939A8"/>
    <w:rsid w:val="009A4758"/>
    <w:rsid w:val="00A31B4F"/>
    <w:rsid w:val="00A33BF9"/>
    <w:rsid w:val="00A670CC"/>
    <w:rsid w:val="00A91AB8"/>
    <w:rsid w:val="00A9362C"/>
    <w:rsid w:val="00AB3904"/>
    <w:rsid w:val="00AC4FEE"/>
    <w:rsid w:val="00AD316C"/>
    <w:rsid w:val="00AE42A8"/>
    <w:rsid w:val="00AE7923"/>
    <w:rsid w:val="00B05064"/>
    <w:rsid w:val="00B31FCE"/>
    <w:rsid w:val="00B91F78"/>
    <w:rsid w:val="00BA240A"/>
    <w:rsid w:val="00BB7F0E"/>
    <w:rsid w:val="00BC4769"/>
    <w:rsid w:val="00BC5279"/>
    <w:rsid w:val="00BD6318"/>
    <w:rsid w:val="00BF207B"/>
    <w:rsid w:val="00C12D9D"/>
    <w:rsid w:val="00C17F3F"/>
    <w:rsid w:val="00C41BD4"/>
    <w:rsid w:val="00C800FB"/>
    <w:rsid w:val="00CC453F"/>
    <w:rsid w:val="00CF5200"/>
    <w:rsid w:val="00D14C3A"/>
    <w:rsid w:val="00D3034E"/>
    <w:rsid w:val="00D52133"/>
    <w:rsid w:val="00D55161"/>
    <w:rsid w:val="00D80939"/>
    <w:rsid w:val="00D87373"/>
    <w:rsid w:val="00DB26AA"/>
    <w:rsid w:val="00DE62A2"/>
    <w:rsid w:val="00E16140"/>
    <w:rsid w:val="00E22B88"/>
    <w:rsid w:val="00E42D76"/>
    <w:rsid w:val="00E55C37"/>
    <w:rsid w:val="00E66C13"/>
    <w:rsid w:val="00E73077"/>
    <w:rsid w:val="00E76C83"/>
    <w:rsid w:val="00E91062"/>
    <w:rsid w:val="00EB5CDA"/>
    <w:rsid w:val="00EC4AAD"/>
    <w:rsid w:val="00EE0D6A"/>
    <w:rsid w:val="00EE1CF1"/>
    <w:rsid w:val="00F13654"/>
    <w:rsid w:val="00F3447B"/>
    <w:rsid w:val="00F400A2"/>
    <w:rsid w:val="00F40C8B"/>
    <w:rsid w:val="00F441D7"/>
    <w:rsid w:val="00F5773B"/>
    <w:rsid w:val="00F600E6"/>
    <w:rsid w:val="00FC7A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EF76BDD4-1341-41FB-BE08-DF0B2D86C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86F9F"/>
    <w:rPr>
      <w:rFonts w:ascii="Frutiger 57Cn" w:hAnsi="Frutiger 57Cn"/>
      <w:sz w:val="22"/>
      <w:szCs w:val="24"/>
    </w:rPr>
  </w:style>
  <w:style w:type="paragraph" w:styleId="berschrift1">
    <w:name w:val="heading 1"/>
    <w:basedOn w:val="Standard"/>
    <w:next w:val="Standard"/>
    <w:qFormat/>
    <w:rsid w:val="00186F9F"/>
    <w:pPr>
      <w:keepNext/>
      <w:numPr>
        <w:numId w:val="41"/>
      </w:numPr>
      <w:tabs>
        <w:tab w:val="left" w:pos="397"/>
      </w:tabs>
      <w:spacing w:before="480" w:after="240"/>
      <w:outlineLvl w:val="0"/>
    </w:pPr>
    <w:rPr>
      <w:rFonts w:cs="Arial"/>
      <w:b/>
      <w:bCs/>
      <w:kern w:val="32"/>
      <w:sz w:val="32"/>
      <w:szCs w:val="32"/>
    </w:rPr>
  </w:style>
  <w:style w:type="paragraph" w:styleId="berschrift2">
    <w:name w:val="heading 2"/>
    <w:basedOn w:val="Standard"/>
    <w:next w:val="Standard"/>
    <w:qFormat/>
    <w:rsid w:val="00186F9F"/>
    <w:pPr>
      <w:keepNext/>
      <w:numPr>
        <w:ilvl w:val="1"/>
        <w:numId w:val="41"/>
      </w:numPr>
      <w:tabs>
        <w:tab w:val="left" w:pos="624"/>
      </w:tabs>
      <w:spacing w:before="240" w:after="120"/>
      <w:outlineLvl w:val="1"/>
    </w:pPr>
    <w:rPr>
      <w:rFonts w:cs="Arial"/>
      <w:b/>
      <w:bCs/>
      <w:iCs/>
      <w:sz w:val="28"/>
      <w:szCs w:val="28"/>
    </w:rPr>
  </w:style>
  <w:style w:type="paragraph" w:styleId="berschrift3">
    <w:name w:val="heading 3"/>
    <w:basedOn w:val="Standard"/>
    <w:next w:val="Standard"/>
    <w:qFormat/>
    <w:rsid w:val="00186F9F"/>
    <w:pPr>
      <w:keepNext/>
      <w:numPr>
        <w:ilvl w:val="2"/>
        <w:numId w:val="41"/>
      </w:numPr>
      <w:tabs>
        <w:tab w:val="left" w:pos="851"/>
      </w:tabs>
      <w:spacing w:before="240" w:after="120"/>
      <w:outlineLvl w:val="2"/>
    </w:pPr>
    <w:rPr>
      <w:rFonts w:cs="Arial"/>
      <w:b/>
      <w:bCs/>
      <w:sz w:val="24"/>
      <w:szCs w:val="26"/>
    </w:rPr>
  </w:style>
  <w:style w:type="paragraph" w:styleId="berschrift4">
    <w:name w:val="heading 4"/>
    <w:basedOn w:val="Standard"/>
    <w:next w:val="Standard"/>
    <w:link w:val="berschrift4Zchn"/>
    <w:qFormat/>
    <w:rsid w:val="00186F9F"/>
    <w:pPr>
      <w:keepNext/>
      <w:numPr>
        <w:ilvl w:val="3"/>
        <w:numId w:val="41"/>
      </w:numPr>
      <w:tabs>
        <w:tab w:val="left" w:pos="1134"/>
      </w:tabs>
      <w:spacing w:before="240" w:after="60"/>
      <w:outlineLvl w:val="3"/>
    </w:pPr>
    <w:rPr>
      <w:b/>
      <w:bCs/>
      <w:sz w:val="24"/>
      <w:szCs w:val="28"/>
    </w:rPr>
  </w:style>
  <w:style w:type="paragraph" w:styleId="berschrift5">
    <w:name w:val="heading 5"/>
    <w:basedOn w:val="Standard"/>
    <w:next w:val="Standard"/>
    <w:qFormat/>
    <w:rsid w:val="00186F9F"/>
    <w:pPr>
      <w:numPr>
        <w:ilvl w:val="4"/>
        <w:numId w:val="41"/>
      </w:numPr>
      <w:spacing w:before="240" w:after="60"/>
      <w:outlineLvl w:val="4"/>
    </w:pPr>
    <w:rPr>
      <w:b/>
      <w:bCs/>
      <w:i/>
      <w:iCs/>
      <w:szCs w:val="26"/>
    </w:rPr>
  </w:style>
  <w:style w:type="paragraph" w:styleId="berschrift6">
    <w:name w:val="heading 6"/>
    <w:basedOn w:val="Standard"/>
    <w:next w:val="Standard"/>
    <w:qFormat/>
    <w:rsid w:val="00186F9F"/>
    <w:pPr>
      <w:numPr>
        <w:ilvl w:val="5"/>
        <w:numId w:val="41"/>
      </w:numPr>
      <w:spacing w:before="240" w:after="60"/>
      <w:outlineLvl w:val="5"/>
    </w:pPr>
    <w:rPr>
      <w:b/>
      <w:bCs/>
      <w:szCs w:val="22"/>
    </w:rPr>
  </w:style>
  <w:style w:type="paragraph" w:styleId="berschrift7">
    <w:name w:val="heading 7"/>
    <w:basedOn w:val="Standard"/>
    <w:next w:val="Standard"/>
    <w:qFormat/>
    <w:rsid w:val="00186F9F"/>
    <w:pPr>
      <w:numPr>
        <w:ilvl w:val="6"/>
        <w:numId w:val="41"/>
      </w:numPr>
      <w:spacing w:before="240" w:after="60"/>
      <w:outlineLvl w:val="6"/>
    </w:pPr>
  </w:style>
  <w:style w:type="paragraph" w:styleId="berschrift8">
    <w:name w:val="heading 8"/>
    <w:basedOn w:val="Standard"/>
    <w:next w:val="Standard"/>
    <w:qFormat/>
    <w:rsid w:val="00186F9F"/>
    <w:pPr>
      <w:numPr>
        <w:ilvl w:val="7"/>
        <w:numId w:val="41"/>
      </w:numPr>
      <w:spacing w:before="240" w:after="60"/>
      <w:outlineLvl w:val="7"/>
    </w:pPr>
    <w:rPr>
      <w:i/>
      <w:iCs/>
    </w:rPr>
  </w:style>
  <w:style w:type="paragraph" w:styleId="berschrift9">
    <w:name w:val="heading 9"/>
    <w:basedOn w:val="Standard"/>
    <w:next w:val="Standard"/>
    <w:qFormat/>
    <w:rsid w:val="00186F9F"/>
    <w:pPr>
      <w:numPr>
        <w:ilvl w:val="8"/>
        <w:numId w:val="41"/>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abellentext11">
    <w:name w:val="Tabellentext 11"/>
    <w:basedOn w:val="Standard"/>
    <w:rsid w:val="004E3CEA"/>
    <w:pPr>
      <w:spacing w:before="120" w:after="120"/>
    </w:pPr>
    <w:rPr>
      <w:sz w:val="20"/>
      <w:szCs w:val="20"/>
    </w:rPr>
  </w:style>
  <w:style w:type="table" w:styleId="TabelleAktuell">
    <w:name w:val="Table Contemporary"/>
    <w:basedOn w:val="NormaleTabelle"/>
    <w:rsid w:val="004D08C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Verzeichnis1">
    <w:name w:val="toc 1"/>
    <w:basedOn w:val="Standard"/>
    <w:next w:val="Standard"/>
    <w:autoRedefine/>
    <w:uiPriority w:val="39"/>
    <w:rsid w:val="00B91F78"/>
  </w:style>
  <w:style w:type="paragraph" w:styleId="Verzeichnis2">
    <w:name w:val="toc 2"/>
    <w:basedOn w:val="Standard"/>
    <w:next w:val="Standard"/>
    <w:autoRedefine/>
    <w:uiPriority w:val="39"/>
    <w:rsid w:val="00B91F78"/>
    <w:pPr>
      <w:ind w:left="220"/>
    </w:pPr>
  </w:style>
  <w:style w:type="paragraph" w:styleId="Verzeichnis3">
    <w:name w:val="toc 3"/>
    <w:basedOn w:val="Standard"/>
    <w:next w:val="Standard"/>
    <w:autoRedefine/>
    <w:uiPriority w:val="39"/>
    <w:rsid w:val="00B91F78"/>
    <w:pPr>
      <w:ind w:left="440"/>
    </w:pPr>
  </w:style>
  <w:style w:type="character" w:styleId="Hyperlink">
    <w:name w:val="Hyperlink"/>
    <w:uiPriority w:val="99"/>
    <w:rsid w:val="00B91F78"/>
    <w:rPr>
      <w:color w:val="0000FF"/>
      <w:u w:val="single"/>
    </w:rPr>
  </w:style>
  <w:style w:type="paragraph" w:styleId="Titel">
    <w:name w:val="Title"/>
    <w:basedOn w:val="Standard"/>
    <w:qFormat/>
    <w:rsid w:val="00186F9F"/>
    <w:pPr>
      <w:spacing w:before="240" w:after="60"/>
      <w:jc w:val="center"/>
      <w:outlineLvl w:val="0"/>
    </w:pPr>
    <w:rPr>
      <w:rFonts w:cs="Arial"/>
      <w:b/>
      <w:bCs/>
      <w:kern w:val="28"/>
      <w:sz w:val="36"/>
      <w:szCs w:val="32"/>
    </w:rPr>
  </w:style>
  <w:style w:type="paragraph" w:styleId="Kopfzeile">
    <w:name w:val="header"/>
    <w:basedOn w:val="Standard"/>
    <w:rsid w:val="00715EF3"/>
    <w:pPr>
      <w:tabs>
        <w:tab w:val="center" w:pos="4536"/>
        <w:tab w:val="right" w:pos="9072"/>
      </w:tabs>
    </w:pPr>
  </w:style>
  <w:style w:type="paragraph" w:styleId="Fuzeile">
    <w:name w:val="footer"/>
    <w:basedOn w:val="Standard"/>
    <w:rsid w:val="00715EF3"/>
    <w:pPr>
      <w:tabs>
        <w:tab w:val="center" w:pos="4536"/>
        <w:tab w:val="right" w:pos="9072"/>
      </w:tabs>
    </w:pPr>
  </w:style>
  <w:style w:type="character" w:styleId="Seitenzahl">
    <w:name w:val="page number"/>
    <w:basedOn w:val="Absatz-Standardschriftart"/>
    <w:rsid w:val="0091766F"/>
  </w:style>
  <w:style w:type="table" w:styleId="Tabellenraster">
    <w:name w:val="Table Grid"/>
    <w:basedOn w:val="NormaleTabelle"/>
    <w:rsid w:val="00214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KeineListe"/>
    <w:rsid w:val="005F3482"/>
    <w:pPr>
      <w:numPr>
        <w:numId w:val="29"/>
      </w:numPr>
    </w:pPr>
  </w:style>
  <w:style w:type="paragraph" w:customStyle="1" w:styleId="berschrift">
    <w:name w:val="Überschrift"/>
    <w:basedOn w:val="Standard"/>
    <w:next w:val="Standard"/>
    <w:rsid w:val="00F600E6"/>
    <w:pPr>
      <w:spacing w:before="480" w:after="240"/>
    </w:pPr>
    <w:rPr>
      <w:b/>
      <w:sz w:val="32"/>
    </w:rPr>
  </w:style>
  <w:style w:type="character" w:customStyle="1" w:styleId="berschrift4Zchn">
    <w:name w:val="Überschrift 4 Zchn"/>
    <w:link w:val="berschrift4"/>
    <w:rsid w:val="00186F9F"/>
    <w:rPr>
      <w:rFonts w:ascii="Frutiger 57Cn" w:hAnsi="Frutiger 57Cn"/>
      <w:b/>
      <w:bCs/>
      <w:sz w:val="24"/>
      <w:szCs w:val="28"/>
    </w:rPr>
  </w:style>
  <w:style w:type="paragraph" w:styleId="Listenabsatz">
    <w:name w:val="List Paragraph"/>
    <w:basedOn w:val="Standard"/>
    <w:uiPriority w:val="34"/>
    <w:qFormat/>
    <w:rsid w:val="00186F9F"/>
    <w:pPr>
      <w:spacing w:after="200" w:line="276" w:lineRule="auto"/>
      <w:ind w:left="720"/>
      <w:contextualSpacing/>
    </w:pPr>
    <w:rPr>
      <w:rFonts w:asciiTheme="minorHAnsi" w:eastAsiaTheme="minorHAnsi" w:hAnsiTheme="minorHAnsi" w:cstheme="minorBid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59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ktdokumentation\00_Allgemein\08_Vorlage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0</TotalTime>
  <Pages>10</Pages>
  <Words>3103</Words>
  <Characters>19549</Characters>
  <Application>Microsoft Office Word</Application>
  <DocSecurity>0</DocSecurity>
  <Lines>162</Lines>
  <Paragraphs>45</Paragraphs>
  <ScaleCrop>false</ScaleCrop>
  <HeadingPairs>
    <vt:vector size="2" baseType="variant">
      <vt:variant>
        <vt:lpstr>Titel</vt:lpstr>
      </vt:variant>
      <vt:variant>
        <vt:i4>1</vt:i4>
      </vt:variant>
    </vt:vector>
  </HeadingPairs>
  <TitlesOfParts>
    <vt:vector size="1" baseType="lpstr">
      <vt:lpstr>Qualitätsicherung Care (PpUGV)</vt:lpstr>
    </vt:vector>
  </TitlesOfParts>
  <Company>InEK GmbH</Company>
  <LinksUpToDate>false</LinksUpToDate>
  <CharactersWithSpaces>22607</CharactersWithSpaces>
  <SharedDoc>false</SharedDoc>
  <HLinks>
    <vt:vector size="66" baseType="variant">
      <vt:variant>
        <vt:i4>1245240</vt:i4>
      </vt:variant>
      <vt:variant>
        <vt:i4>68</vt:i4>
      </vt:variant>
      <vt:variant>
        <vt:i4>0</vt:i4>
      </vt:variant>
      <vt:variant>
        <vt:i4>5</vt:i4>
      </vt:variant>
      <vt:variant>
        <vt:lpwstr/>
      </vt:variant>
      <vt:variant>
        <vt:lpwstr>_Toc179774700</vt:lpwstr>
      </vt:variant>
      <vt:variant>
        <vt:i4>1703993</vt:i4>
      </vt:variant>
      <vt:variant>
        <vt:i4>62</vt:i4>
      </vt:variant>
      <vt:variant>
        <vt:i4>0</vt:i4>
      </vt:variant>
      <vt:variant>
        <vt:i4>5</vt:i4>
      </vt:variant>
      <vt:variant>
        <vt:lpwstr/>
      </vt:variant>
      <vt:variant>
        <vt:lpwstr>_Toc179774699</vt:lpwstr>
      </vt:variant>
      <vt:variant>
        <vt:i4>1703993</vt:i4>
      </vt:variant>
      <vt:variant>
        <vt:i4>56</vt:i4>
      </vt:variant>
      <vt:variant>
        <vt:i4>0</vt:i4>
      </vt:variant>
      <vt:variant>
        <vt:i4>5</vt:i4>
      </vt:variant>
      <vt:variant>
        <vt:lpwstr/>
      </vt:variant>
      <vt:variant>
        <vt:lpwstr>_Toc179774698</vt:lpwstr>
      </vt:variant>
      <vt:variant>
        <vt:i4>1703993</vt:i4>
      </vt:variant>
      <vt:variant>
        <vt:i4>50</vt:i4>
      </vt:variant>
      <vt:variant>
        <vt:i4>0</vt:i4>
      </vt:variant>
      <vt:variant>
        <vt:i4>5</vt:i4>
      </vt:variant>
      <vt:variant>
        <vt:lpwstr/>
      </vt:variant>
      <vt:variant>
        <vt:lpwstr>_Toc179774697</vt:lpwstr>
      </vt:variant>
      <vt:variant>
        <vt:i4>1703993</vt:i4>
      </vt:variant>
      <vt:variant>
        <vt:i4>44</vt:i4>
      </vt:variant>
      <vt:variant>
        <vt:i4>0</vt:i4>
      </vt:variant>
      <vt:variant>
        <vt:i4>5</vt:i4>
      </vt:variant>
      <vt:variant>
        <vt:lpwstr/>
      </vt:variant>
      <vt:variant>
        <vt:lpwstr>_Toc179774696</vt:lpwstr>
      </vt:variant>
      <vt:variant>
        <vt:i4>1703993</vt:i4>
      </vt:variant>
      <vt:variant>
        <vt:i4>38</vt:i4>
      </vt:variant>
      <vt:variant>
        <vt:i4>0</vt:i4>
      </vt:variant>
      <vt:variant>
        <vt:i4>5</vt:i4>
      </vt:variant>
      <vt:variant>
        <vt:lpwstr/>
      </vt:variant>
      <vt:variant>
        <vt:lpwstr>_Toc179774695</vt:lpwstr>
      </vt:variant>
      <vt:variant>
        <vt:i4>1703993</vt:i4>
      </vt:variant>
      <vt:variant>
        <vt:i4>32</vt:i4>
      </vt:variant>
      <vt:variant>
        <vt:i4>0</vt:i4>
      </vt:variant>
      <vt:variant>
        <vt:i4>5</vt:i4>
      </vt:variant>
      <vt:variant>
        <vt:lpwstr/>
      </vt:variant>
      <vt:variant>
        <vt:lpwstr>_Toc179774694</vt:lpwstr>
      </vt:variant>
      <vt:variant>
        <vt:i4>1703993</vt:i4>
      </vt:variant>
      <vt:variant>
        <vt:i4>26</vt:i4>
      </vt:variant>
      <vt:variant>
        <vt:i4>0</vt:i4>
      </vt:variant>
      <vt:variant>
        <vt:i4>5</vt:i4>
      </vt:variant>
      <vt:variant>
        <vt:lpwstr/>
      </vt:variant>
      <vt:variant>
        <vt:lpwstr>_Toc179774693</vt:lpwstr>
      </vt:variant>
      <vt:variant>
        <vt:i4>1703993</vt:i4>
      </vt:variant>
      <vt:variant>
        <vt:i4>20</vt:i4>
      </vt:variant>
      <vt:variant>
        <vt:i4>0</vt:i4>
      </vt:variant>
      <vt:variant>
        <vt:i4>5</vt:i4>
      </vt:variant>
      <vt:variant>
        <vt:lpwstr/>
      </vt:variant>
      <vt:variant>
        <vt:lpwstr>_Toc179774692</vt:lpwstr>
      </vt:variant>
      <vt:variant>
        <vt:i4>1703993</vt:i4>
      </vt:variant>
      <vt:variant>
        <vt:i4>14</vt:i4>
      </vt:variant>
      <vt:variant>
        <vt:i4>0</vt:i4>
      </vt:variant>
      <vt:variant>
        <vt:i4>5</vt:i4>
      </vt:variant>
      <vt:variant>
        <vt:lpwstr/>
      </vt:variant>
      <vt:variant>
        <vt:lpwstr>_Toc179774691</vt:lpwstr>
      </vt:variant>
      <vt:variant>
        <vt:i4>1703993</vt:i4>
      </vt:variant>
      <vt:variant>
        <vt:i4>8</vt:i4>
      </vt:variant>
      <vt:variant>
        <vt:i4>0</vt:i4>
      </vt:variant>
      <vt:variant>
        <vt:i4>5</vt:i4>
      </vt:variant>
      <vt:variant>
        <vt:lpwstr/>
      </vt:variant>
      <vt:variant>
        <vt:lpwstr>_Toc179774690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Qualitätsicherung Care (PpUGV)</dc:title>
  <dc:creator>Müller, Michael</dc:creator>
  <cp:lastModifiedBy>Müller, Michael</cp:lastModifiedBy>
  <cp:revision>27</cp:revision>
  <dcterms:created xsi:type="dcterms:W3CDTF">2018-09-27T06:16:00Z</dcterms:created>
  <dcterms:modified xsi:type="dcterms:W3CDTF">2018-10-11T15:05:00Z</dcterms:modified>
</cp:coreProperties>
</file>